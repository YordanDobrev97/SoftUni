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564E77" w14:textId="1A0F0AAC" w:rsidR="009A4C7E" w:rsidRDefault="00D57DC8" w:rsidP="007B35B4">
      <w:pPr>
        <w:pStyle w:val="Heading1"/>
        <w:jc w:val="center"/>
        <w:rPr>
          <w:noProof/>
          <w:lang w:val="bg-BG"/>
        </w:rPr>
      </w:pPr>
      <w:r w:rsidRPr="00125D48">
        <w:rPr>
          <w:noProof/>
          <w:lang w:val="bg-BG"/>
        </w:rPr>
        <w:t xml:space="preserve">JS </w:t>
      </w:r>
      <w:r w:rsidR="0042457D" w:rsidRPr="00125D48">
        <w:rPr>
          <w:noProof/>
          <w:lang w:val="bg-BG"/>
        </w:rPr>
        <w:t xml:space="preserve">Applications </w:t>
      </w:r>
      <w:r w:rsidRPr="00125D48">
        <w:rPr>
          <w:noProof/>
          <w:lang w:val="bg-BG"/>
        </w:rPr>
        <w:t xml:space="preserve">Exam </w:t>
      </w:r>
      <w:r w:rsidR="00F4455E" w:rsidRPr="00125D48">
        <w:rPr>
          <w:noProof/>
          <w:lang w:val="bg-BG"/>
        </w:rPr>
        <w:t>-</w:t>
      </w:r>
      <w:r w:rsidRPr="00125D48">
        <w:rPr>
          <w:noProof/>
          <w:lang w:val="bg-BG"/>
        </w:rPr>
        <w:t xml:space="preserve"> </w:t>
      </w:r>
      <w:r w:rsidR="008A4654">
        <w:rPr>
          <w:noProof/>
        </w:rPr>
        <w:t>The Trekking Zone</w:t>
      </w:r>
      <w:r w:rsidRPr="00125D48">
        <w:rPr>
          <w:noProof/>
          <w:lang w:val="bg-BG"/>
        </w:rPr>
        <w:t xml:space="preserve"> </w:t>
      </w:r>
      <w:r w:rsidR="00435FDC" w:rsidRPr="00125D48">
        <w:rPr>
          <w:noProof/>
          <w:lang w:val="bg-BG"/>
        </w:rPr>
        <w:t>SPA</w:t>
      </w:r>
    </w:p>
    <w:p w14:paraId="4E1931B0" w14:textId="77777777" w:rsidR="00900759" w:rsidRPr="00900759" w:rsidRDefault="00900759" w:rsidP="00900759">
      <w:pPr>
        <w:rPr>
          <w:lang w:val="bg-BG"/>
        </w:rPr>
      </w:pPr>
    </w:p>
    <w:p w14:paraId="27F8D33C" w14:textId="0CE60EB2" w:rsidR="003D6334" w:rsidRPr="00125D48" w:rsidRDefault="0034152C" w:rsidP="003D6334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assigned to implement a </w:t>
      </w:r>
      <w:r w:rsidRPr="00125D48">
        <w:rPr>
          <w:b/>
          <w:noProof/>
          <w:lang w:val="bg-BG"/>
        </w:rPr>
        <w:t>Web application</w:t>
      </w:r>
      <w:r w:rsidRPr="00125D48">
        <w:rPr>
          <w:bCs/>
          <w:noProof/>
          <w:lang w:val="bg-BG"/>
        </w:rPr>
        <w:t xml:space="preserve"> (SPA) using HTML5, JavaScript, AJAX, REST and JSON with cloud-based backend (</w:t>
      </w:r>
      <w:r w:rsidR="00900759">
        <w:rPr>
          <w:bCs/>
          <w:noProof/>
          <w:lang w:val="bg-BG"/>
        </w:rPr>
        <w:t>Firebase</w:t>
      </w:r>
      <w:r w:rsidRPr="00125D48">
        <w:rPr>
          <w:bCs/>
          <w:noProof/>
          <w:lang w:val="bg-BG"/>
        </w:rPr>
        <w:t>)</w:t>
      </w:r>
      <w:r w:rsidRPr="00125D48">
        <w:rPr>
          <w:noProof/>
          <w:lang w:val="bg-BG"/>
        </w:rPr>
        <w:t xml:space="preserve">. Using libraries like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Sammy</w:t>
      </w:r>
      <w:r w:rsidRPr="00125D48">
        <w:rPr>
          <w:noProof/>
          <w:lang w:val="bg-BG"/>
        </w:rPr>
        <w:t xml:space="preserve"> is allowed but is </w:t>
      </w:r>
      <w:r w:rsidRPr="00DC56AB">
        <w:rPr>
          <w:b/>
          <w:noProof/>
          <w:lang w:val="bg-BG"/>
        </w:rPr>
        <w:t>not obligatory</w:t>
      </w:r>
      <w:r w:rsidRPr="00125D48">
        <w:rPr>
          <w:noProof/>
          <w:lang w:val="bg-BG"/>
        </w:rPr>
        <w:t xml:space="preserve">. </w:t>
      </w:r>
      <w:r w:rsidR="00004A7E" w:rsidRPr="00125D48">
        <w:rPr>
          <w:noProof/>
          <w:lang w:val="bg-BG"/>
        </w:rPr>
        <w:t xml:space="preserve">The app keeps </w:t>
      </w:r>
      <w:r w:rsidR="00004A7E" w:rsidRPr="00125D48">
        <w:rPr>
          <w:b/>
          <w:noProof/>
          <w:lang w:val="bg-BG"/>
        </w:rPr>
        <w:t>users</w:t>
      </w:r>
      <w:r w:rsidR="00004A7E" w:rsidRPr="00125D48">
        <w:rPr>
          <w:noProof/>
          <w:lang w:val="bg-BG"/>
        </w:rPr>
        <w:t xml:space="preserve"> and </w:t>
      </w:r>
      <w:r w:rsidR="00AE6705">
        <w:rPr>
          <w:b/>
          <w:noProof/>
        </w:rPr>
        <w:t>treks</w:t>
      </w:r>
      <w:r w:rsidR="00004A7E" w:rsidRPr="00125D48">
        <w:rPr>
          <w:noProof/>
          <w:lang w:val="bg-BG"/>
        </w:rPr>
        <w:t>.</w:t>
      </w:r>
      <w:r w:rsidR="00D57DC8" w:rsidRPr="00125D48">
        <w:rPr>
          <w:noProof/>
          <w:lang w:val="bg-BG"/>
        </w:rPr>
        <w:t xml:space="preserve"> </w:t>
      </w:r>
      <w:r w:rsidR="00D41330" w:rsidRPr="00125D48">
        <w:rPr>
          <w:b/>
          <w:noProof/>
          <w:lang w:val="bg-BG"/>
        </w:rPr>
        <w:t>Guests</w:t>
      </w:r>
      <w:r w:rsidR="00D57DC8" w:rsidRPr="00125D48">
        <w:rPr>
          <w:noProof/>
          <w:lang w:val="bg-BG"/>
        </w:rPr>
        <w:t xml:space="preserve"> </w:t>
      </w:r>
      <w:r w:rsidR="009564AB" w:rsidRPr="00125D48">
        <w:rPr>
          <w:noProof/>
          <w:lang w:val="bg-BG"/>
        </w:rPr>
        <w:t xml:space="preserve">should be able to </w:t>
      </w:r>
      <w:r w:rsidR="00D57DC8" w:rsidRPr="00125D48">
        <w:rPr>
          <w:b/>
          <w:noProof/>
          <w:lang w:val="bg-BG"/>
        </w:rPr>
        <w:t>register</w:t>
      </w:r>
      <w:r w:rsidR="00822BBA" w:rsidRPr="00125D48">
        <w:rPr>
          <w:noProof/>
          <w:lang w:val="bg-BG"/>
        </w:rPr>
        <w:t xml:space="preserve"> and</w:t>
      </w:r>
      <w:r w:rsidR="00D57DC8" w:rsidRPr="00125D48">
        <w:rPr>
          <w:noProof/>
          <w:lang w:val="bg-BG"/>
        </w:rPr>
        <w:t xml:space="preserve"> </w:t>
      </w:r>
      <w:r w:rsidR="00D57DC8" w:rsidRPr="00125D48">
        <w:rPr>
          <w:b/>
          <w:noProof/>
          <w:lang w:val="bg-BG"/>
        </w:rPr>
        <w:t>login</w:t>
      </w:r>
      <w:r w:rsidR="00D57DC8" w:rsidRPr="00125D48">
        <w:rPr>
          <w:noProof/>
          <w:lang w:val="bg-BG"/>
        </w:rPr>
        <w:t xml:space="preserve">. </w:t>
      </w:r>
      <w:r w:rsidR="00311FAF" w:rsidRPr="00125D48">
        <w:rPr>
          <w:noProof/>
          <w:lang w:val="bg-BG"/>
        </w:rPr>
        <w:t>Logged-in</w:t>
      </w:r>
      <w:r w:rsidR="003D6334" w:rsidRPr="00125D48">
        <w:rPr>
          <w:noProof/>
          <w:lang w:val="bg-BG"/>
        </w:rPr>
        <w:t xml:space="preserve"> users should be able to view </w:t>
      </w:r>
      <w:r w:rsidR="003D6334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</w:t>
      </w:r>
      <w:r w:rsidR="00A04361" w:rsidRPr="00125D48">
        <w:rPr>
          <w:b/>
          <w:noProof/>
          <w:lang w:val="bg-BG"/>
        </w:rPr>
        <w:t>create</w:t>
      </w:r>
      <w:r w:rsidR="00A04361" w:rsidRPr="00125D48">
        <w:rPr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A04361" w:rsidRPr="00125D48">
        <w:rPr>
          <w:noProof/>
          <w:lang w:val="bg-BG"/>
        </w:rPr>
        <w:t xml:space="preserve">, </w:t>
      </w:r>
      <w:r w:rsidR="00FA51B8">
        <w:rPr>
          <w:b/>
          <w:noProof/>
        </w:rPr>
        <w:t>like</w:t>
      </w:r>
      <w:r w:rsidR="005624DD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, see </w:t>
      </w:r>
      <w:r w:rsidR="003D6334" w:rsidRPr="00125D48">
        <w:rPr>
          <w:b/>
          <w:noProof/>
          <w:lang w:val="bg-BG"/>
        </w:rPr>
        <w:t xml:space="preserve">details </w:t>
      </w:r>
      <w:r w:rsidR="003D6334" w:rsidRPr="00125D48">
        <w:rPr>
          <w:bCs/>
          <w:noProof/>
          <w:lang w:val="bg-BG"/>
        </w:rPr>
        <w:t>about a</w:t>
      </w:r>
      <w:r w:rsidR="003D6334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3D6334" w:rsidRPr="00125D48">
        <w:rPr>
          <w:b/>
          <w:noProof/>
          <w:lang w:val="bg-BG"/>
        </w:rPr>
        <w:t xml:space="preserve"> </w:t>
      </w:r>
      <w:r w:rsidR="003D6334" w:rsidRPr="00125D48">
        <w:rPr>
          <w:noProof/>
          <w:lang w:val="bg-BG"/>
        </w:rPr>
        <w:t>and</w:t>
      </w:r>
      <w:r w:rsidR="003D6334" w:rsidRPr="00125D48">
        <w:rPr>
          <w:b/>
          <w:noProof/>
          <w:lang w:val="bg-BG"/>
        </w:rPr>
        <w:t xml:space="preserve"> logout</w:t>
      </w:r>
      <w:r w:rsidR="003D6334" w:rsidRPr="00125D48">
        <w:rPr>
          <w:noProof/>
          <w:lang w:val="bg-BG"/>
        </w:rPr>
        <w:t xml:space="preserve">. Logged-in users should also be able to </w:t>
      </w:r>
      <w:r w:rsidR="003D6334" w:rsidRPr="00125D48">
        <w:rPr>
          <w:b/>
          <w:noProof/>
          <w:lang w:val="bg-BG"/>
        </w:rPr>
        <w:t>edit</w:t>
      </w:r>
      <w:r w:rsidR="003D6334" w:rsidRPr="00125D48">
        <w:rPr>
          <w:noProof/>
          <w:lang w:val="bg-BG"/>
        </w:rPr>
        <w:t xml:space="preserve"> or </w:t>
      </w:r>
      <w:r w:rsidR="003D6334" w:rsidRPr="00125D48">
        <w:rPr>
          <w:b/>
          <w:noProof/>
          <w:lang w:val="bg-BG"/>
        </w:rPr>
        <w:t>delete</w:t>
      </w:r>
      <w:r w:rsidR="003D6334" w:rsidRPr="00125D48">
        <w:rPr>
          <w:noProof/>
          <w:lang w:val="bg-BG"/>
        </w:rPr>
        <w:t xml:space="preserve"> the </w:t>
      </w:r>
      <w:r w:rsidR="00AE6705">
        <w:rPr>
          <w:noProof/>
          <w:lang w:val="bg-BG"/>
        </w:rPr>
        <w:t>treks</w:t>
      </w:r>
      <w:r w:rsidR="003D6334" w:rsidRPr="00125D48">
        <w:rPr>
          <w:noProof/>
          <w:lang w:val="bg-BG"/>
        </w:rPr>
        <w:t xml:space="preserve"> </w:t>
      </w:r>
      <w:r w:rsidR="003D6334" w:rsidRPr="00125D48">
        <w:rPr>
          <w:b/>
          <w:noProof/>
          <w:lang w:val="bg-BG"/>
        </w:rPr>
        <w:t xml:space="preserve">they </w:t>
      </w:r>
      <w:r w:rsidR="009A71F7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 xml:space="preserve">. There should also be a </w:t>
      </w:r>
      <w:r w:rsidR="003D6334" w:rsidRPr="00125D48">
        <w:rPr>
          <w:b/>
          <w:noProof/>
          <w:lang w:val="bg-BG"/>
        </w:rPr>
        <w:t xml:space="preserve">section </w:t>
      </w:r>
      <w:r w:rsidR="003D6334" w:rsidRPr="00125D48">
        <w:rPr>
          <w:noProof/>
          <w:lang w:val="bg-BG"/>
        </w:rPr>
        <w:t xml:space="preserve">where users can </w:t>
      </w:r>
      <w:r w:rsidR="003D6334" w:rsidRPr="00125D48">
        <w:rPr>
          <w:b/>
          <w:noProof/>
          <w:lang w:val="bg-BG"/>
        </w:rPr>
        <w:t xml:space="preserve">see only the </w:t>
      </w:r>
      <w:r w:rsidR="00AE6705">
        <w:rPr>
          <w:b/>
          <w:noProof/>
          <w:lang w:val="bg-BG"/>
        </w:rPr>
        <w:t>treks</w:t>
      </w:r>
      <w:r w:rsidR="003D6334" w:rsidRPr="00125D48">
        <w:rPr>
          <w:b/>
          <w:noProof/>
          <w:lang w:val="bg-BG"/>
        </w:rPr>
        <w:t xml:space="preserve"> they </w:t>
      </w:r>
      <w:r w:rsidR="00947C93" w:rsidRPr="00125D48">
        <w:rPr>
          <w:b/>
          <w:noProof/>
          <w:lang w:val="bg-BG"/>
        </w:rPr>
        <w:t xml:space="preserve">have </w:t>
      </w:r>
      <w:r w:rsidR="003D6334" w:rsidRPr="00125D48">
        <w:rPr>
          <w:b/>
          <w:noProof/>
          <w:lang w:val="bg-BG"/>
        </w:rPr>
        <w:t>created</w:t>
      </w:r>
      <w:r w:rsidR="003D6334" w:rsidRPr="00125D48">
        <w:rPr>
          <w:noProof/>
          <w:lang w:val="bg-BG"/>
        </w:rPr>
        <w:t>.</w:t>
      </w:r>
    </w:p>
    <w:p w14:paraId="2AE3778B" w14:textId="3DADBCB2" w:rsidR="006C2462" w:rsidRPr="00125D48" w:rsidRDefault="00D57DC8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 xml:space="preserve">Create a </w:t>
      </w:r>
      <w:r w:rsidR="00900759">
        <w:rPr>
          <w:noProof/>
          <w:lang w:val="bg-BG"/>
        </w:rPr>
        <w:t>Firebase</w:t>
      </w:r>
      <w:r w:rsidRPr="00125D48">
        <w:rPr>
          <w:noProof/>
          <w:lang w:val="bg-BG"/>
        </w:rPr>
        <w:t xml:space="preserve"> REST Service</w:t>
      </w:r>
      <w:bookmarkStart w:id="0" w:name="_GoBack"/>
      <w:bookmarkEnd w:id="0"/>
    </w:p>
    <w:p w14:paraId="097CC00A" w14:textId="435099D1" w:rsidR="00D57DC8" w:rsidRPr="00125D4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Register at </w:t>
      </w:r>
      <w:r w:rsidR="00900759">
        <w:rPr>
          <w:b/>
          <w:noProof/>
        </w:rPr>
        <w:t>firebase</w:t>
      </w:r>
      <w:r w:rsidRPr="00125D48">
        <w:rPr>
          <w:b/>
          <w:noProof/>
          <w:lang w:val="bg-BG"/>
        </w:rPr>
        <w:t xml:space="preserve">.com </w:t>
      </w:r>
      <w:r w:rsidRPr="00125D48">
        <w:rPr>
          <w:noProof/>
          <w:lang w:val="bg-BG"/>
        </w:rPr>
        <w:t>and create application to keep your data in the cloud.</w:t>
      </w:r>
    </w:p>
    <w:p w14:paraId="68A7A022" w14:textId="2A352AAD" w:rsidR="00D57DC8" w:rsidRDefault="00D57DC8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Create a collection called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. </w:t>
      </w:r>
      <w:r w:rsidRPr="00125D48">
        <w:rPr>
          <w:noProof/>
          <w:lang w:val="bg-BG"/>
        </w:rPr>
        <w:t xml:space="preserve">Each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has a </w:t>
      </w:r>
      <w:r w:rsidR="00AE6705">
        <w:rPr>
          <w:b/>
          <w:noProof/>
        </w:rPr>
        <w:t>location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date</w:t>
      </w:r>
      <w:r w:rsidRPr="00125D48">
        <w:rPr>
          <w:noProof/>
          <w:lang w:val="bg-BG"/>
        </w:rPr>
        <w:t xml:space="preserve">,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, </w:t>
      </w:r>
      <w:r w:rsidR="00AE4F9E" w:rsidRPr="00125D48">
        <w:rPr>
          <w:b/>
          <w:noProof/>
          <w:lang w:val="bg-BG"/>
        </w:rPr>
        <w:t xml:space="preserve">organizer </w:t>
      </w:r>
      <w:r w:rsidR="00AE4F9E" w:rsidRPr="00125D48">
        <w:rPr>
          <w:noProof/>
          <w:lang w:val="bg-BG"/>
        </w:rPr>
        <w:t xml:space="preserve">and </w:t>
      </w:r>
      <w:r w:rsidR="00AE6705">
        <w:rPr>
          <w:b/>
          <w:noProof/>
        </w:rPr>
        <w:t>likes</w:t>
      </w:r>
      <w:r w:rsidR="00AE4F9E" w:rsidRPr="00125D48">
        <w:rPr>
          <w:noProof/>
          <w:lang w:val="bg-BG"/>
        </w:rPr>
        <w:t xml:space="preserve"> (starting from 0).</w:t>
      </w:r>
    </w:p>
    <w:p w14:paraId="263807C0" w14:textId="77777777" w:rsidR="00900759" w:rsidRPr="009870FC" w:rsidRDefault="00900759" w:rsidP="00900759">
      <w:pPr>
        <w:rPr>
          <w:noProof/>
          <w:lang w:val="bg-BG"/>
        </w:rPr>
      </w:pPr>
    </w:p>
    <w:p w14:paraId="4E8E1F0D" w14:textId="77777777" w:rsidR="00900759" w:rsidRPr="009870FC" w:rsidRDefault="00900759" w:rsidP="00900759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3F264626" wp14:editId="3A5E0735">
            <wp:extent cx="5972810" cy="2150745"/>
            <wp:effectExtent l="19050" t="19050" r="27940" b="209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4A0872" w14:textId="77777777" w:rsidR="00900759" w:rsidRPr="009870FC" w:rsidRDefault="00900759" w:rsidP="00900759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44474935" wp14:editId="7DD03EA2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32C545" w14:textId="77777777" w:rsidR="00900759" w:rsidRPr="009870FC" w:rsidRDefault="00900759" w:rsidP="00900759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24E49CEF" w14:textId="008C57E6" w:rsidR="00D85971" w:rsidRPr="00125D48" w:rsidRDefault="00900759" w:rsidP="00900759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38FFB886" wp14:editId="4556C745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A1C96" w14:textId="4EBC3CD3" w:rsidR="00AE4F9E" w:rsidRPr="00125D48" w:rsidRDefault="00AE4F9E" w:rsidP="00D57DC8">
      <w:pPr>
        <w:rPr>
          <w:noProof/>
          <w:lang w:val="bg-BG"/>
        </w:rPr>
      </w:pPr>
    </w:p>
    <w:p w14:paraId="7E885378" w14:textId="4A75E2B3" w:rsidR="00AE4F9E" w:rsidRPr="00125D48" w:rsidRDefault="00AE4F9E" w:rsidP="00D57DC8">
      <w:pPr>
        <w:rPr>
          <w:noProof/>
          <w:lang w:val="bg-BG"/>
        </w:rPr>
      </w:pPr>
      <w:r w:rsidRPr="00125D48">
        <w:rPr>
          <w:noProof/>
          <w:lang w:val="bg-BG"/>
        </w:rPr>
        <w:t xml:space="preserve">In order to be able to keep track of </w:t>
      </w:r>
      <w:r w:rsidR="00AE6705">
        <w:rPr>
          <w:noProof/>
        </w:rPr>
        <w:t>the likes of the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, you need to </w:t>
      </w:r>
      <w:r w:rsidR="00CF3CF1" w:rsidRPr="00125D48">
        <w:rPr>
          <w:noProof/>
          <w:lang w:val="bg-BG"/>
        </w:rPr>
        <w:t>give all users permission</w:t>
      </w:r>
      <w:r w:rsidRPr="00125D48">
        <w:rPr>
          <w:b/>
          <w:noProof/>
          <w:lang w:val="bg-BG"/>
        </w:rPr>
        <w:t xml:space="preserve"> to edit this collection</w:t>
      </w:r>
      <w:r w:rsidRPr="00125D48">
        <w:rPr>
          <w:noProof/>
          <w:lang w:val="bg-BG"/>
        </w:rPr>
        <w:t xml:space="preserve">. So, go to the </w:t>
      </w:r>
      <w:r w:rsidRPr="00125D48">
        <w:rPr>
          <w:b/>
          <w:noProof/>
          <w:lang w:val="bg-BG"/>
        </w:rPr>
        <w:t>properties</w:t>
      </w:r>
      <w:r w:rsidRPr="00125D48">
        <w:rPr>
          <w:noProof/>
          <w:lang w:val="bg-BG"/>
        </w:rPr>
        <w:t xml:space="preserve"> of the collection.</w:t>
      </w:r>
    </w:p>
    <w:p w14:paraId="7A51886C" w14:textId="2DABE247" w:rsidR="006C2462" w:rsidRPr="00125D48" w:rsidRDefault="006C2462" w:rsidP="00004A7E">
      <w:pPr>
        <w:jc w:val="center"/>
        <w:rPr>
          <w:noProof/>
          <w:lang w:val="bg-BG"/>
        </w:rPr>
      </w:pPr>
    </w:p>
    <w:p w14:paraId="398B6B9B" w14:textId="10DFB4D8" w:rsidR="006C2462" w:rsidRPr="00125D48" w:rsidRDefault="006C2462" w:rsidP="00961C9D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Test the REST Services</w:t>
      </w:r>
    </w:p>
    <w:p w14:paraId="2E0BBEA8" w14:textId="77777777" w:rsidR="00900759" w:rsidRPr="009870FC" w:rsidRDefault="00900759" w:rsidP="00900759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14F9275B" w14:textId="7A6E7F6F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List All </w:t>
      </w:r>
      <w:r w:rsidR="00AE6705">
        <w:rPr>
          <w:noProof/>
          <w:lang w:val="bg-BG"/>
        </w:rPr>
        <w:t>Treks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19"/>
        <w:gridCol w:w="7441"/>
      </w:tblGrid>
      <w:tr w:rsidR="00172258" w:rsidRPr="00125D48" w14:paraId="3908DF78" w14:textId="77777777" w:rsidTr="00900759">
        <w:tc>
          <w:tcPr>
            <w:tcW w:w="9260" w:type="dxa"/>
            <w:gridSpan w:val="2"/>
          </w:tcPr>
          <w:p w14:paraId="600EF639" w14:textId="6B9AE057" w:rsidR="00172258" w:rsidRPr="00125D48" w:rsidRDefault="00172258" w:rsidP="00900759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GET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="00900759" w:rsidRPr="009870FC">
              <w:rPr>
                <w:rStyle w:val="Hyperlink"/>
                <w:noProof/>
              </w:rPr>
              <w:t>https://{apiKey}.firebaseio.com/</w:t>
            </w:r>
            <w:r w:rsidR="00900759">
              <w:rPr>
                <w:rStyle w:val="Hyperlink"/>
                <w:noProof/>
              </w:rPr>
              <w:t>treks</w:t>
            </w:r>
            <w:r w:rsidR="00900759" w:rsidRPr="009870FC">
              <w:rPr>
                <w:rStyle w:val="Hyperlink"/>
                <w:noProof/>
              </w:rPr>
              <w:t>.json</w:t>
            </w:r>
          </w:p>
        </w:tc>
      </w:tr>
      <w:tr w:rsidR="00172258" w:rsidRPr="00125D48" w14:paraId="4E7768EA" w14:textId="77777777" w:rsidTr="00900759">
        <w:tc>
          <w:tcPr>
            <w:tcW w:w="1819" w:type="dxa"/>
          </w:tcPr>
          <w:p w14:paraId="2DD44664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439D41EB" w14:textId="77777777" w:rsidR="00172258" w:rsidRPr="00125D48" w:rsidRDefault="00172258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41" w:type="dxa"/>
          </w:tcPr>
          <w:p w14:paraId="02F6BB2D" w14:textId="77777777" w:rsidR="00172258" w:rsidRPr="00125D48" w:rsidRDefault="00172258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3C0A1E1" w14:textId="77777777" w:rsidR="00172258" w:rsidRPr="00125D48" w:rsidRDefault="00172258" w:rsidP="00172258">
      <w:pPr>
        <w:rPr>
          <w:noProof/>
          <w:lang w:val="bg-BG"/>
        </w:rPr>
      </w:pPr>
    </w:p>
    <w:p w14:paraId="5CDCF38C" w14:textId="7F640853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Create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4F6052" w:rsidRPr="00125D48" w14:paraId="089B1133" w14:textId="77777777" w:rsidTr="00900759">
        <w:tc>
          <w:tcPr>
            <w:tcW w:w="9260" w:type="dxa"/>
            <w:gridSpan w:val="2"/>
          </w:tcPr>
          <w:p w14:paraId="43FAD3C5" w14:textId="00E1A7FD" w:rsidR="004F6052" w:rsidRPr="00125D48" w:rsidRDefault="004F6052" w:rsidP="00900759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POST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="00900759" w:rsidRPr="009870FC">
              <w:rPr>
                <w:rStyle w:val="Hyperlink"/>
                <w:noProof/>
              </w:rPr>
              <w:t>https://{apiKey}.firebaseio.com/</w:t>
            </w:r>
            <w:r w:rsidR="00900759">
              <w:rPr>
                <w:rStyle w:val="Hyperlink"/>
                <w:noProof/>
              </w:rPr>
              <w:t>treks</w:t>
            </w:r>
            <w:r w:rsidR="00900759" w:rsidRPr="009870FC">
              <w:rPr>
                <w:rStyle w:val="Hyperlink"/>
                <w:noProof/>
              </w:rPr>
              <w:t>.json</w:t>
            </w:r>
          </w:p>
        </w:tc>
      </w:tr>
      <w:tr w:rsidR="004F6052" w:rsidRPr="00125D48" w14:paraId="5B69D88D" w14:textId="77777777" w:rsidTr="00900759">
        <w:tc>
          <w:tcPr>
            <w:tcW w:w="1849" w:type="dxa"/>
          </w:tcPr>
          <w:p w14:paraId="29CAE5D1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7411" w:type="dxa"/>
          </w:tcPr>
          <w:p w14:paraId="67DF3EA5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7A7327DD" w14:textId="4F15327A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"name": "</w:t>
            </w:r>
            <w:r w:rsidR="00AE6705">
              <w:t>Everest Base Camp</w:t>
            </w:r>
            <w:r w:rsidRPr="00125D48">
              <w:rPr>
                <w:lang w:val="bg-BG"/>
              </w:rPr>
              <w:t>",</w:t>
            </w:r>
          </w:p>
          <w:p w14:paraId="2ECD4704" w14:textId="21819DE5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 w:rsidR="00AE6705">
              <w:t>28.08.2020</w:t>
            </w:r>
            <w:r w:rsidRPr="00125D48">
              <w:rPr>
                <w:lang w:val="bg-BG"/>
              </w:rPr>
              <w:t>",</w:t>
            </w:r>
          </w:p>
          <w:p w14:paraId="142A3681" w14:textId="2F573591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"description": </w:t>
            </w:r>
            <w:r w:rsidR="00F92C36" w:rsidRPr="00125D48">
              <w:rPr>
                <w:lang w:val="bg-BG"/>
              </w:rPr>
              <w:t>"</w:t>
            </w:r>
            <w:r w:rsidR="00AE6705"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="00AE6705" w:rsidRPr="00125D48">
              <w:rPr>
                <w:lang w:val="bg-BG"/>
              </w:rPr>
              <w:t>...</w:t>
            </w:r>
            <w:r w:rsidRPr="00125D48">
              <w:rPr>
                <w:lang w:val="bg-BG"/>
              </w:rPr>
              <w:t>",</w:t>
            </w:r>
          </w:p>
          <w:p w14:paraId="3279A25E" w14:textId="67E8629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 xml:space="preserve">"imageURL": </w:t>
            </w:r>
            <w:r w:rsidR="00F92C36" w:rsidRPr="00125D48">
              <w:rPr>
                <w:lang w:val="bg-BG"/>
              </w:rPr>
              <w:t>"https://..."</w:t>
            </w:r>
            <w:r w:rsidRPr="00125D48">
              <w:rPr>
                <w:lang w:val="bg-BG"/>
              </w:rPr>
              <w:t>,</w:t>
            </w:r>
          </w:p>
          <w:p w14:paraId="703DADDF" w14:textId="72678C64" w:rsidR="00F92C36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 w:rsidR="00AE6705">
              <w:t>likes</w:t>
            </w:r>
            <w:r w:rsidRPr="00125D48">
              <w:rPr>
                <w:lang w:val="bg-BG"/>
              </w:rPr>
              <w:t>":0</w:t>
            </w:r>
            <w:r w:rsidR="00F92C36" w:rsidRPr="00125D48">
              <w:rPr>
                <w:lang w:val="bg-BG"/>
              </w:rPr>
              <w:t>,</w:t>
            </w:r>
          </w:p>
          <w:p w14:paraId="7F56D021" w14:textId="206561A5" w:rsidR="004F6052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407B75FA" w14:textId="77777777" w:rsidR="004F6052" w:rsidRPr="00125D48" w:rsidRDefault="004F6052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4F6052" w:rsidRPr="00125D48" w14:paraId="47739A71" w14:textId="77777777" w:rsidTr="00900759">
        <w:tc>
          <w:tcPr>
            <w:tcW w:w="1849" w:type="dxa"/>
          </w:tcPr>
          <w:p w14:paraId="7681017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4E21E615" w14:textId="77777777" w:rsidR="004F6052" w:rsidRPr="00125D48" w:rsidRDefault="004F6052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11" w:type="dxa"/>
          </w:tcPr>
          <w:p w14:paraId="058481C8" w14:textId="77777777" w:rsidR="004F6052" w:rsidRPr="00125D48" w:rsidRDefault="004F6052" w:rsidP="005D0BFA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ACFE115" w14:textId="77777777" w:rsidR="004F6052" w:rsidRPr="00125D48" w:rsidRDefault="004F6052" w:rsidP="004F6052">
      <w:pPr>
        <w:rPr>
          <w:noProof/>
          <w:lang w:val="bg-BG"/>
        </w:rPr>
      </w:pPr>
    </w:p>
    <w:p w14:paraId="2155A254" w14:textId="121F84BC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Edit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F92C36" w:rsidRPr="00125D48" w14:paraId="759CA075" w14:textId="77777777" w:rsidTr="00900759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FDFD" w14:textId="2F211D6F" w:rsidR="00F92C36" w:rsidRPr="00125D48" w:rsidRDefault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="00900759" w:rsidRPr="009870FC">
              <w:rPr>
                <w:rStyle w:val="Hyperlink"/>
                <w:noProof/>
              </w:rPr>
              <w:t xml:space="preserve"> </w:t>
            </w:r>
            <w:r w:rsidR="00900759" w:rsidRPr="009870FC">
              <w:rPr>
                <w:rStyle w:val="Hyperlink"/>
                <w:noProof/>
              </w:rPr>
              <w:t>https://{apiKey}.firebaseio.com/</w:t>
            </w:r>
            <w:r w:rsidR="00900759">
              <w:rPr>
                <w:rStyle w:val="Hyperlink"/>
                <w:noProof/>
              </w:rPr>
              <w:t>treks</w:t>
            </w:r>
            <w:r w:rsidR="00900759">
              <w:rPr>
                <w:rStyle w:val="Hyperlink"/>
                <w:noProof/>
              </w:rPr>
              <w:t>/{trekId}</w:t>
            </w:r>
            <w:r w:rsidR="00900759" w:rsidRPr="009870FC">
              <w:rPr>
                <w:rStyle w:val="Hyperlink"/>
                <w:noProof/>
              </w:rPr>
              <w:t>.json</w:t>
            </w:r>
          </w:p>
        </w:tc>
      </w:tr>
      <w:tr w:rsidR="00F92C36" w:rsidRPr="00125D48" w14:paraId="444172B7" w14:textId="77777777" w:rsidTr="00900759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A8A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619B4" w14:textId="4B9FF004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Authorization: </w:t>
            </w:r>
            <w:r w:rsidR="00900759">
              <w:rPr>
                <w:lang w:val="bg-BG"/>
              </w:rPr>
              <w:t>Firebase</w:t>
            </w:r>
            <w:r w:rsidRPr="00125D48">
              <w:rPr>
                <w:lang w:val="bg-BG"/>
              </w:rPr>
              <w:t xml:space="preserve"> authtoken</w:t>
            </w:r>
          </w:p>
          <w:p w14:paraId="4E94F9D6" w14:textId="77777777" w:rsidR="00F92C36" w:rsidRPr="00125D48" w:rsidRDefault="00F92C36" w:rsidP="00D266F6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Content-Type: application/json</w:t>
            </w:r>
          </w:p>
        </w:tc>
      </w:tr>
      <w:tr w:rsidR="00F92C36" w:rsidRPr="00125D48" w14:paraId="02F217DA" w14:textId="77777777" w:rsidTr="00900759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AA682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715BF" w14:textId="77777777" w:rsidR="00AE6705" w:rsidRDefault="00F92C36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07ADDBE1" w14:textId="0663BB4E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33D90455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2787F032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2516744D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978620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4A56496A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2E90C569" w14:textId="2DBB5B64" w:rsidR="00F92C36" w:rsidRPr="00125D48" w:rsidRDefault="00F92C36" w:rsidP="005D0BFA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11B5E7B4" w14:textId="77777777" w:rsidTr="00900759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466F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lastRenderedPageBreak/>
              <w:t>Error response</w:t>
            </w:r>
          </w:p>
          <w:p w14:paraId="1501B4D1" w14:textId="77777777" w:rsidR="00F92C36" w:rsidRPr="00125D48" w:rsidRDefault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27B02" w14:textId="77777777" w:rsidR="00F92C36" w:rsidRPr="00125D48" w:rsidRDefault="00F92C36" w:rsidP="00186657">
            <w:pPr>
              <w:pStyle w:val="Code"/>
              <w:rPr>
                <w:bCs/>
                <w:lang w:val="bg-BG"/>
              </w:rPr>
            </w:pPr>
            <w:r w:rsidRPr="00125D48">
              <w:rPr>
                <w:bCs/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55C57F19" w14:textId="77777777" w:rsidR="00F92C36" w:rsidRPr="00125D48" w:rsidRDefault="00F92C36" w:rsidP="00F92C36">
      <w:pPr>
        <w:rPr>
          <w:noProof/>
          <w:lang w:val="bg-BG"/>
        </w:rPr>
      </w:pPr>
    </w:p>
    <w:p w14:paraId="7C941AF2" w14:textId="58F6BB18" w:rsidR="00C7053A" w:rsidRPr="00125D48" w:rsidRDefault="00C7053A" w:rsidP="00C7053A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Delete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86"/>
        <w:gridCol w:w="7374"/>
      </w:tblGrid>
      <w:tr w:rsidR="00F92C36" w:rsidRPr="00125D48" w14:paraId="7708B546" w14:textId="77777777" w:rsidTr="00900759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F92A0" w14:textId="62E2DFD9" w:rsidR="00F92C36" w:rsidRPr="00125D48" w:rsidRDefault="00F92C36">
            <w:pPr>
              <w:spacing w:after="0"/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DELETE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="00900759" w:rsidRPr="009870FC">
              <w:rPr>
                <w:rStyle w:val="Hyperlink"/>
                <w:noProof/>
              </w:rPr>
              <w:t>https://{apiKey}.firebaseio.com/</w:t>
            </w:r>
            <w:r w:rsidR="00900759">
              <w:rPr>
                <w:rStyle w:val="Hyperlink"/>
                <w:noProof/>
              </w:rPr>
              <w:t>treks/{trekId}</w:t>
            </w:r>
            <w:r w:rsidR="00900759" w:rsidRPr="009870FC">
              <w:rPr>
                <w:rStyle w:val="Hyperlink"/>
                <w:noProof/>
              </w:rPr>
              <w:t>.json</w:t>
            </w:r>
          </w:p>
        </w:tc>
      </w:tr>
      <w:tr w:rsidR="00F92C36" w:rsidRPr="00125D48" w14:paraId="1E7C4B32" w14:textId="77777777" w:rsidTr="00900759"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F44A1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headers</w:t>
            </w:r>
          </w:p>
        </w:tc>
        <w:tc>
          <w:tcPr>
            <w:tcW w:w="7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89440" w14:textId="760660EE" w:rsidR="00F92C36" w:rsidRPr="00125D48" w:rsidRDefault="00F92C36" w:rsidP="00CF4EC3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Authorization: </w:t>
            </w:r>
            <w:r w:rsidR="00900759">
              <w:rPr>
                <w:lang w:val="bg-BG"/>
              </w:rPr>
              <w:t>Firebase</w:t>
            </w:r>
            <w:r w:rsidRPr="00125D48">
              <w:rPr>
                <w:lang w:val="bg-BG"/>
              </w:rPr>
              <w:t xml:space="preserve"> authtoken</w:t>
            </w:r>
          </w:p>
        </w:tc>
      </w:tr>
      <w:tr w:rsidR="00F92C36" w:rsidRPr="00125D48" w14:paraId="6D6E4E73" w14:textId="77777777" w:rsidTr="00900759"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C57A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645C824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404 Not Found</w:t>
            </w:r>
          </w:p>
        </w:tc>
        <w:tc>
          <w:tcPr>
            <w:tcW w:w="7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D95B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"EntityNotFound", "description": "This entity not found in the collection", "debug": "" }</w:t>
            </w:r>
          </w:p>
        </w:tc>
      </w:tr>
      <w:tr w:rsidR="00F92C36" w:rsidRPr="00125D48" w14:paraId="693202A5" w14:textId="77777777" w:rsidTr="00900759"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47C2D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7BDCA17C" w14:textId="77777777" w:rsidR="00F92C36" w:rsidRPr="00125D48" w:rsidRDefault="00F92C3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1BC4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1C461AF" w14:textId="77777777" w:rsidR="00F92C36" w:rsidRPr="00125D48" w:rsidRDefault="00F92C36" w:rsidP="00F92C36">
      <w:pPr>
        <w:rPr>
          <w:noProof/>
          <w:lang w:val="bg-BG"/>
        </w:rPr>
      </w:pPr>
    </w:p>
    <w:p w14:paraId="4C3EEB51" w14:textId="25907E40" w:rsidR="00C7053A" w:rsidRPr="00125D48" w:rsidRDefault="009379E7" w:rsidP="00C7053A">
      <w:pPr>
        <w:pStyle w:val="Heading3"/>
        <w:rPr>
          <w:noProof/>
          <w:lang w:val="bg-BG"/>
        </w:rPr>
      </w:pPr>
      <w:r>
        <w:rPr>
          <w:noProof/>
        </w:rPr>
        <w:t>Like</w:t>
      </w:r>
      <w:r w:rsidR="00C7053A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F92C36" w:rsidRPr="00125D48" w14:paraId="080F6F6D" w14:textId="77777777" w:rsidTr="00900759">
        <w:tc>
          <w:tcPr>
            <w:tcW w:w="9260" w:type="dxa"/>
            <w:gridSpan w:val="2"/>
          </w:tcPr>
          <w:p w14:paraId="56A4B70E" w14:textId="445A5FBE" w:rsidR="00F92C36" w:rsidRPr="00125D48" w:rsidRDefault="00F92C36" w:rsidP="00F92C36">
            <w:pPr>
              <w:jc w:val="both"/>
              <w:rPr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PUT</w:t>
            </w:r>
            <w:r w:rsidRPr="00125D48">
              <w:rPr>
                <w:bCs/>
                <w:noProof/>
                <w:lang w:val="bg-BG"/>
              </w:rPr>
              <w:t xml:space="preserve"> </w:t>
            </w:r>
            <w:r w:rsidR="00900759" w:rsidRPr="009870FC">
              <w:rPr>
                <w:rStyle w:val="Hyperlink"/>
                <w:noProof/>
              </w:rPr>
              <w:t>https://{apiKey}.firebaseio.com/</w:t>
            </w:r>
            <w:r w:rsidR="00900759">
              <w:rPr>
                <w:rStyle w:val="Hyperlink"/>
                <w:noProof/>
              </w:rPr>
              <w:t>treks/{trekId}</w:t>
            </w:r>
            <w:r w:rsidR="00900759" w:rsidRPr="009870FC">
              <w:rPr>
                <w:rStyle w:val="Hyperlink"/>
                <w:noProof/>
              </w:rPr>
              <w:t>.json</w:t>
            </w:r>
          </w:p>
        </w:tc>
      </w:tr>
      <w:tr w:rsidR="00F92C36" w:rsidRPr="00125D48" w14:paraId="465EC73B" w14:textId="77777777" w:rsidTr="00900759">
        <w:tc>
          <w:tcPr>
            <w:tcW w:w="1846" w:type="dxa"/>
          </w:tcPr>
          <w:p w14:paraId="3471FF8B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Request body</w:t>
            </w:r>
          </w:p>
        </w:tc>
        <w:tc>
          <w:tcPr>
            <w:tcW w:w="7414" w:type="dxa"/>
          </w:tcPr>
          <w:p w14:paraId="1B424445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</w:t>
            </w:r>
          </w:p>
          <w:p w14:paraId="383ABCAE" w14:textId="46650A54" w:rsidR="00AE6705" w:rsidRPr="00125D48" w:rsidRDefault="00AE6705" w:rsidP="00AE6705">
            <w:pPr>
              <w:pStyle w:val="Code"/>
              <w:rPr>
                <w:lang w:val="bg-BG"/>
              </w:rPr>
            </w:pPr>
            <w:r>
              <w:t xml:space="preserve">      </w:t>
            </w:r>
            <w:r w:rsidRPr="00125D48">
              <w:rPr>
                <w:lang w:val="bg-BG"/>
              </w:rPr>
              <w:t>"name": "</w:t>
            </w:r>
            <w:r>
              <w:t>Everest Base Camp</w:t>
            </w:r>
            <w:r w:rsidRPr="00125D48">
              <w:rPr>
                <w:lang w:val="bg-BG"/>
              </w:rPr>
              <w:t>",</w:t>
            </w:r>
          </w:p>
          <w:p w14:paraId="4065226C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"dateTime": "</w:t>
            </w:r>
            <w:r>
              <w:t>28.08.2020</w:t>
            </w:r>
            <w:r w:rsidRPr="00125D48">
              <w:rPr>
                <w:lang w:val="bg-BG"/>
              </w:rPr>
              <w:t>",</w:t>
            </w:r>
          </w:p>
          <w:p w14:paraId="02E66074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"description": "</w:t>
            </w:r>
            <w:r>
              <w:rPr>
                <w:rFonts w:ascii="Comic Sans MS" w:hAnsi="Comic Sans MS"/>
                <w:i/>
                <w:iCs/>
                <w:color w:val="212529"/>
              </w:rPr>
              <w:t>Experience beautiful</w:t>
            </w:r>
            <w:r w:rsidRPr="00125D48">
              <w:rPr>
                <w:lang w:val="bg-BG"/>
              </w:rPr>
              <w:t>...",</w:t>
            </w:r>
          </w:p>
          <w:p w14:paraId="5B0F0619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"imageURL": "https://...",</w:t>
            </w:r>
          </w:p>
          <w:p w14:paraId="6A69E39E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ab/>
              <w:t>"</w:t>
            </w:r>
            <w:r>
              <w:t>likes</w:t>
            </w:r>
            <w:r w:rsidRPr="00125D48">
              <w:rPr>
                <w:lang w:val="bg-BG"/>
              </w:rPr>
              <w:t>":0,</w:t>
            </w:r>
          </w:p>
          <w:p w14:paraId="7B4E22E0" w14:textId="77777777" w:rsidR="00AE6705" w:rsidRPr="00125D48" w:rsidRDefault="00AE6705" w:rsidP="00AE6705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 xml:space="preserve">      "organizer": "peter.georgiev"</w:t>
            </w:r>
          </w:p>
          <w:p w14:paraId="32216650" w14:textId="550E971C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}</w:t>
            </w:r>
          </w:p>
        </w:tc>
      </w:tr>
      <w:tr w:rsidR="00F92C36" w:rsidRPr="00125D48" w14:paraId="528667B3" w14:textId="77777777" w:rsidTr="00900759">
        <w:tc>
          <w:tcPr>
            <w:tcW w:w="1846" w:type="dxa"/>
          </w:tcPr>
          <w:p w14:paraId="585719A1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Error response</w:t>
            </w:r>
          </w:p>
          <w:p w14:paraId="207F2AD4" w14:textId="77777777" w:rsidR="00F92C36" w:rsidRPr="00125D48" w:rsidRDefault="00F92C36" w:rsidP="00F92C36">
            <w:pPr>
              <w:jc w:val="both"/>
              <w:rPr>
                <w:b/>
                <w:bCs/>
                <w:noProof/>
                <w:lang w:val="bg-BG"/>
              </w:rPr>
            </w:pPr>
            <w:r w:rsidRPr="00125D48">
              <w:rPr>
                <w:b/>
                <w:bCs/>
                <w:noProof/>
                <w:lang w:val="bg-BG"/>
              </w:rPr>
              <w:t>401 Unauthorized</w:t>
            </w:r>
          </w:p>
        </w:tc>
        <w:tc>
          <w:tcPr>
            <w:tcW w:w="7414" w:type="dxa"/>
          </w:tcPr>
          <w:p w14:paraId="499ACBBA" w14:textId="77777777" w:rsidR="00F92C36" w:rsidRPr="00125D48" w:rsidRDefault="00F92C36" w:rsidP="00186657">
            <w:pPr>
              <w:pStyle w:val="Code"/>
              <w:rPr>
                <w:lang w:val="bg-BG"/>
              </w:rPr>
            </w:pPr>
            <w:r w:rsidRPr="00125D48">
              <w:rPr>
                <w:lang w:val="bg-BG"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12D4A9E7" w14:textId="77777777" w:rsidR="00F92C36" w:rsidRPr="00125D48" w:rsidRDefault="00F92C36" w:rsidP="00F92C36">
      <w:pPr>
        <w:rPr>
          <w:noProof/>
          <w:lang w:val="bg-BG"/>
        </w:rPr>
      </w:pPr>
    </w:p>
    <w:p w14:paraId="44808622" w14:textId="77777777" w:rsidR="00F92C36" w:rsidRPr="00125D48" w:rsidRDefault="00F92C36" w:rsidP="00F92C36">
      <w:pPr>
        <w:rPr>
          <w:noProof/>
          <w:lang w:val="bg-BG"/>
        </w:rPr>
      </w:pPr>
    </w:p>
    <w:p w14:paraId="075D4C56" w14:textId="00412DE0" w:rsidR="00C7053A" w:rsidRPr="00125D48" w:rsidRDefault="008A4654" w:rsidP="00961C9D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C7053A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C7053A" w:rsidRPr="00125D48">
        <w:rPr>
          <w:noProof/>
          <w:lang w:val="bg-BG"/>
        </w:rPr>
        <w:t xml:space="preserve"> HTML and CSS</w:t>
      </w:r>
    </w:p>
    <w:p w14:paraId="043F840C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have been given the web design of the application as </w:t>
      </w:r>
      <w:r w:rsidRPr="00125D48">
        <w:rPr>
          <w:b/>
          <w:noProof/>
          <w:lang w:val="bg-BG"/>
        </w:rPr>
        <w:t>HTML</w:t>
      </w:r>
      <w:r w:rsidRPr="00125D48">
        <w:rPr>
          <w:noProof/>
          <w:lang w:val="bg-BG"/>
        </w:rPr>
        <w:t xml:space="preserve"> + </w:t>
      </w:r>
      <w:r w:rsidRPr="00125D48">
        <w:rPr>
          <w:b/>
          <w:noProof/>
          <w:lang w:val="bg-BG"/>
        </w:rPr>
        <w:t>CSS</w:t>
      </w:r>
      <w:r w:rsidRPr="00125D48">
        <w:rPr>
          <w:noProof/>
          <w:lang w:val="bg-BG"/>
        </w:rPr>
        <w:t xml:space="preserve"> files.</w:t>
      </w:r>
    </w:p>
    <w:p w14:paraId="13B97AE2" w14:textId="77777777" w:rsidR="00130A15" w:rsidRPr="00125D48" w:rsidRDefault="00130A15" w:rsidP="00130A15">
      <w:pPr>
        <w:pStyle w:val="ListParagraph"/>
        <w:numPr>
          <w:ilvl w:val="0"/>
          <w:numId w:val="33"/>
        </w:numPr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Initially all views and forms are shown by the HTML. 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DABDE42" w14:textId="77777777" w:rsidR="00130A15" w:rsidRPr="00125D48" w:rsidRDefault="00130A15" w:rsidP="00130A15">
      <w:pPr>
        <w:pStyle w:val="ListParagraph"/>
        <w:numPr>
          <w:ilvl w:val="0"/>
          <w:numId w:val="32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 may render the views/forms/components with </w:t>
      </w:r>
      <w:r w:rsidRPr="00125D48">
        <w:rPr>
          <w:b/>
          <w:noProof/>
          <w:lang w:val="bg-BG"/>
        </w:rPr>
        <w:t>jQuery</w:t>
      </w:r>
      <w:r w:rsidRPr="00125D48">
        <w:rPr>
          <w:noProof/>
          <w:lang w:val="bg-BG"/>
        </w:rPr>
        <w:t xml:space="preserve"> or </w:t>
      </w:r>
      <w:r w:rsidRPr="00125D48">
        <w:rPr>
          <w:b/>
          <w:noProof/>
          <w:lang w:val="bg-BG"/>
        </w:rPr>
        <w:t>Handlebars</w:t>
      </w:r>
      <w:r w:rsidRPr="00125D48">
        <w:rPr>
          <w:noProof/>
          <w:lang w:val="bg-BG"/>
        </w:rPr>
        <w:t>.</w:t>
      </w:r>
    </w:p>
    <w:p w14:paraId="557A5F9E" w14:textId="77777777" w:rsidR="00130A15" w:rsidRPr="00125D48" w:rsidRDefault="00130A15" w:rsidP="00130A15">
      <w:pPr>
        <w:rPr>
          <w:noProof/>
          <w:lang w:val="bg-BG"/>
        </w:rPr>
      </w:pPr>
      <w:r w:rsidRPr="00125D48">
        <w:rPr>
          <w:b/>
          <w:noProof/>
          <w:lang w:val="bg-BG"/>
        </w:rPr>
        <w:t>Important</w:t>
      </w:r>
      <w:r w:rsidRPr="00125D48">
        <w:rPr>
          <w:noProof/>
          <w:lang w:val="bg-BG"/>
        </w:rPr>
        <w:t xml:space="preserve">: Don’t change the elements’ </w:t>
      </w:r>
      <w:r w:rsidRPr="00125D48">
        <w:rPr>
          <w:b/>
          <w:noProof/>
          <w:lang w:val="bg-BG"/>
        </w:rPr>
        <w:t>class names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ids</w:t>
      </w:r>
      <w:r w:rsidRPr="00125D48">
        <w:rPr>
          <w:noProof/>
          <w:lang w:val="bg-BG"/>
        </w:rPr>
        <w:t xml:space="preserve">. Don’t rename form fields/link names/ids. You are </w:t>
      </w:r>
      <w:r w:rsidRPr="00125D48">
        <w:rPr>
          <w:rStyle w:val="Strong"/>
          <w:noProof/>
          <w:lang w:val="bg-BG"/>
        </w:rPr>
        <w:t>allowed</w:t>
      </w:r>
      <w:r w:rsidRPr="00125D48">
        <w:rPr>
          <w:noProof/>
          <w:lang w:val="bg-BG"/>
        </w:rPr>
        <w:t xml:space="preserve"> to add </w:t>
      </w:r>
      <w:r w:rsidRPr="00125D48">
        <w:rPr>
          <w:rStyle w:val="Strong"/>
          <w:noProof/>
          <w:lang w:val="bg-BG"/>
        </w:rPr>
        <w:t>data attributes</w:t>
      </w:r>
      <w:r w:rsidRPr="00125D48">
        <w:rPr>
          <w:noProof/>
          <w:lang w:val="bg-BG"/>
        </w:rPr>
        <w:t xml:space="preserve"> to any elements. You may modify </w:t>
      </w:r>
      <w:r w:rsidRPr="00125D48">
        <w:rPr>
          <w:rStyle w:val="CodeChar"/>
          <w:lang w:val="bg-BG"/>
        </w:rPr>
        <w:t>href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of links and add </w:t>
      </w:r>
      <w:r w:rsidRPr="00125D48">
        <w:rPr>
          <w:rStyle w:val="CodeChar"/>
          <w:lang w:val="bg-BG"/>
        </w:rPr>
        <w:t>action</w:t>
      </w:r>
      <w:r w:rsidRPr="00125D48">
        <w:rPr>
          <w:rStyle w:val="Strong"/>
          <w:noProof/>
          <w:lang w:val="bg-BG"/>
        </w:rPr>
        <w:t>/</w:t>
      </w:r>
      <w:r w:rsidRPr="00125D48">
        <w:rPr>
          <w:rStyle w:val="CodeChar"/>
          <w:lang w:val="bg-BG"/>
        </w:rPr>
        <w:t>method</w:t>
      </w:r>
      <w:r w:rsidRPr="00125D48">
        <w:rPr>
          <w:rStyle w:val="Strong"/>
          <w:noProof/>
          <w:lang w:val="bg-BG"/>
        </w:rPr>
        <w:t xml:space="preserve"> attributes</w:t>
      </w:r>
      <w:r w:rsidRPr="00125D48">
        <w:rPr>
          <w:noProof/>
          <w:lang w:val="bg-BG"/>
        </w:rPr>
        <w:t xml:space="preserve"> to </w:t>
      </w:r>
      <w:r w:rsidRPr="00125D48">
        <w:rPr>
          <w:b/>
          <w:bCs/>
          <w:noProof/>
          <w:lang w:val="bg-BG"/>
        </w:rPr>
        <w:t>forms</w:t>
      </w:r>
      <w:r w:rsidRPr="00125D48">
        <w:rPr>
          <w:noProof/>
          <w:lang w:val="bg-BG"/>
        </w:rPr>
        <w:t>, to allow the use of a routing library.</w:t>
      </w:r>
    </w:p>
    <w:p w14:paraId="65226C27" w14:textId="3E933932" w:rsidR="00A308EE" w:rsidRPr="00125D48" w:rsidRDefault="008A4654" w:rsidP="0023791C">
      <w:pPr>
        <w:pStyle w:val="Heading2"/>
        <w:rPr>
          <w:noProof/>
          <w:lang w:val="bg-BG"/>
        </w:rPr>
      </w:pPr>
      <w:r w:rsidRPr="008A4654">
        <w:rPr>
          <w:noProof/>
          <w:lang w:val="bg-BG"/>
        </w:rPr>
        <w:t>The Trekking Zone</w:t>
      </w:r>
      <w:r w:rsidR="00A308EE" w:rsidRPr="00125D48">
        <w:rPr>
          <w:noProof/>
          <w:lang w:val="bg-BG"/>
        </w:rPr>
        <w:t xml:space="preserve"> </w:t>
      </w:r>
      <w:r w:rsidR="00C61F17" w:rsidRPr="00125D48">
        <w:rPr>
          <w:noProof/>
          <w:lang w:val="bg-BG"/>
        </w:rPr>
        <w:t>-</w:t>
      </w:r>
      <w:r w:rsidR="00A308EE" w:rsidRPr="00125D48">
        <w:rPr>
          <w:noProof/>
          <w:lang w:val="bg-BG"/>
        </w:rPr>
        <w:t xml:space="preserve"> Client-Side Web Application</w:t>
      </w:r>
    </w:p>
    <w:p w14:paraId="3535CF8C" w14:textId="316BA9D2" w:rsidR="00A308EE" w:rsidRPr="00125D48" w:rsidRDefault="00A308EE" w:rsidP="00A308EE">
      <w:pPr>
        <w:rPr>
          <w:noProof/>
          <w:lang w:val="bg-BG"/>
        </w:rPr>
      </w:pPr>
      <w:r w:rsidRPr="00125D48">
        <w:rPr>
          <w:b/>
          <w:noProof/>
          <w:lang w:val="bg-BG"/>
        </w:rPr>
        <w:t>Design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implement</w:t>
      </w:r>
      <w:r w:rsidRPr="00125D48">
        <w:rPr>
          <w:noProof/>
          <w:lang w:val="bg-BG"/>
        </w:rPr>
        <w:t xml:space="preserve"> a client-side front-end app (SPA) for managing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>. Implement the functionality described below.</w:t>
      </w:r>
    </w:p>
    <w:p w14:paraId="61356FC9" w14:textId="52EA4F62" w:rsidR="00E1072F" w:rsidRPr="00125D48" w:rsidRDefault="00E1072F" w:rsidP="00E1072F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Navigation Bar</w:t>
      </w:r>
      <w:r w:rsidR="00771EA7" w:rsidRPr="00125D48">
        <w:rPr>
          <w:noProof/>
          <w:lang w:val="bg-BG"/>
        </w:rPr>
        <w:t xml:space="preserve"> </w:t>
      </w:r>
      <w:r w:rsidR="001D0A9B" w:rsidRPr="00125D48">
        <w:rPr>
          <w:noProof/>
          <w:lang w:val="bg-BG"/>
        </w:rPr>
        <w:t>(5 pts)</w:t>
      </w:r>
    </w:p>
    <w:p w14:paraId="5917C641" w14:textId="012B55D8" w:rsidR="00E1072F" w:rsidRPr="00125D48" w:rsidRDefault="00AC0534" w:rsidP="00E1072F">
      <w:pPr>
        <w:rPr>
          <w:noProof/>
          <w:lang w:val="bg-BG"/>
        </w:rPr>
      </w:pPr>
      <w:r w:rsidRPr="00125D48">
        <w:rPr>
          <w:noProof/>
          <w:lang w:val="bg-BG"/>
        </w:rPr>
        <w:t>N</w:t>
      </w:r>
      <w:r w:rsidR="00E1072F" w:rsidRPr="00125D48">
        <w:rPr>
          <w:noProof/>
          <w:lang w:val="bg-BG"/>
        </w:rPr>
        <w:t xml:space="preserve">avigation links should correctly change the current </w:t>
      </w:r>
      <w:r w:rsidR="00537675" w:rsidRPr="00125D48">
        <w:rPr>
          <w:noProof/>
          <w:lang w:val="bg-BG"/>
        </w:rPr>
        <w:t>page</w:t>
      </w:r>
      <w:r w:rsidR="00E1072F" w:rsidRPr="00125D48">
        <w:rPr>
          <w:noProof/>
          <w:lang w:val="bg-BG"/>
        </w:rPr>
        <w:t xml:space="preserve"> (view).</w:t>
      </w:r>
    </w:p>
    <w:p w14:paraId="60D90A96" w14:textId="77777777" w:rsidR="00311566" w:rsidRPr="00125D48" w:rsidRDefault="00311566" w:rsidP="00311566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Clicking on the links in the </w:t>
      </w:r>
      <w:r w:rsidRPr="00125D48">
        <w:rPr>
          <w:b/>
          <w:noProof/>
          <w:lang w:val="bg-BG"/>
        </w:rPr>
        <w:t>NavBar</w:t>
      </w:r>
      <w:r w:rsidRPr="00125D48">
        <w:rPr>
          <w:noProof/>
          <w:lang w:val="bg-BG"/>
        </w:rPr>
        <w:t xml:space="preserve"> should display the view behind the link (views are represented as sections in the HTML code).</w:t>
      </w:r>
    </w:p>
    <w:p w14:paraId="1DC32002" w14:textId="77777777" w:rsidR="00AC1169" w:rsidRPr="00125D48" w:rsidRDefault="00AC1169" w:rsidP="00AC1169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Your application may </w:t>
      </w:r>
      <w:r w:rsidRPr="00125D48">
        <w:rPr>
          <w:b/>
          <w:noProof/>
          <w:lang w:val="bg-BG"/>
        </w:rPr>
        <w:t>hide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show elements</w:t>
      </w:r>
      <w:r w:rsidRPr="00125D48">
        <w:rPr>
          <w:noProof/>
          <w:lang w:val="bg-BG"/>
        </w:rPr>
        <w:t xml:space="preserve"> by CSS (</w:t>
      </w:r>
      <w:r w:rsidRPr="00125D48">
        <w:rPr>
          <w:rStyle w:val="CodeChar"/>
          <w:lang w:val="bg-BG"/>
        </w:rPr>
        <w:t>display: none</w:t>
      </w:r>
      <w:r w:rsidRPr="00125D48">
        <w:rPr>
          <w:noProof/>
          <w:lang w:val="bg-BG"/>
        </w:rPr>
        <w:t xml:space="preserve">) or </w:t>
      </w:r>
      <w:r w:rsidRPr="00125D48">
        <w:rPr>
          <w:b/>
          <w:noProof/>
          <w:lang w:val="bg-BG"/>
        </w:rPr>
        <w:t>delete</w:t>
      </w:r>
      <w:r w:rsidRPr="00125D48">
        <w:rPr>
          <w:bCs/>
          <w:noProof/>
          <w:lang w:val="bg-BG"/>
        </w:rPr>
        <w:t>/</w:t>
      </w:r>
      <w:r w:rsidRPr="00125D48">
        <w:rPr>
          <w:b/>
          <w:noProof/>
          <w:lang w:val="bg-BG"/>
        </w:rPr>
        <w:t>reattach</w:t>
      </w:r>
      <w:r w:rsidRPr="00125D48">
        <w:rPr>
          <w:noProof/>
          <w:lang w:val="bg-BG"/>
        </w:rPr>
        <w:t xml:space="preserve"> from and to the DOM all unneeded elements, or just display the views it needs to display.</w:t>
      </w:r>
    </w:p>
    <w:p w14:paraId="4FA24F8C" w14:textId="7BE09379" w:rsidR="00C254D1" w:rsidRPr="00125D48" w:rsidRDefault="00C254D1" w:rsidP="00C254D1">
      <w:pPr>
        <w:pStyle w:val="ListParagraph"/>
        <w:numPr>
          <w:ilvl w:val="0"/>
          <w:numId w:val="23"/>
        </w:num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D72140" w:rsidRPr="00125D48">
        <w:rPr>
          <w:noProof/>
          <w:lang w:val="bg-BG"/>
        </w:rPr>
        <w:t>L</w:t>
      </w:r>
      <w:r w:rsidR="007A6F2E" w:rsidRPr="00125D48">
        <w:rPr>
          <w:noProof/>
          <w:lang w:val="bg-BG"/>
        </w:rPr>
        <w:t xml:space="preserve">ogged-in </w:t>
      </w:r>
      <w:r w:rsidR="00D77DF3" w:rsidRPr="00125D48">
        <w:rPr>
          <w:noProof/>
          <w:lang w:val="bg-BG"/>
        </w:rPr>
        <w:t xml:space="preserve">user </w:t>
      </w:r>
      <w:r w:rsidRPr="00125D48">
        <w:rPr>
          <w:noProof/>
          <w:lang w:val="bg-BG"/>
        </w:rPr>
        <w:t xml:space="preserve">navbar should contain the following elements: </w:t>
      </w:r>
      <w:r w:rsidRPr="00125D48">
        <w:rPr>
          <w:rStyle w:val="CodeChar"/>
          <w:lang w:val="bg-BG"/>
        </w:rPr>
        <w:t>Icon</w:t>
      </w:r>
      <w:r w:rsidRPr="00125D48">
        <w:rPr>
          <w:noProof/>
          <w:lang w:val="bg-BG"/>
        </w:rPr>
        <w:t xml:space="preserve"> (</w:t>
      </w:r>
      <w:r w:rsidRPr="00125D48">
        <w:rPr>
          <w:rStyle w:val="CodeChar"/>
          <w:lang w:val="bg-BG"/>
        </w:rPr>
        <w:t>icon.jpg</w:t>
      </w:r>
      <w:r w:rsidRPr="00125D48">
        <w:rPr>
          <w:noProof/>
          <w:lang w:val="bg-BG"/>
        </w:rPr>
        <w:t xml:space="preserve">) which is a </w:t>
      </w:r>
      <w:r w:rsidRPr="00125D48">
        <w:rPr>
          <w:b/>
          <w:noProof/>
          <w:lang w:val="bg-BG"/>
        </w:rPr>
        <w:t>link</w:t>
      </w:r>
      <w:r w:rsidRPr="00125D48">
        <w:rPr>
          <w:noProof/>
          <w:lang w:val="bg-BG"/>
        </w:rPr>
        <w:t xml:space="preserve"> to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, [</w:t>
      </w:r>
      <w:r w:rsidR="00445943">
        <w:rPr>
          <w:rStyle w:val="CodeChar"/>
        </w:rPr>
        <w:t>Request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], the </w:t>
      </w:r>
      <w:r w:rsidR="00FC6D2B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>ser caption ("{</w:t>
      </w:r>
      <w:r w:rsidR="00900759">
        <w:rPr>
          <w:rStyle w:val="CodeChar"/>
          <w:lang w:val="bg-BG"/>
        </w:rPr>
        <w:t>email</w:t>
      </w:r>
      <w:r w:rsidRPr="00125D48">
        <w:rPr>
          <w:noProof/>
          <w:lang w:val="bg-BG"/>
        </w:rPr>
        <w:t>}"), [</w:t>
      </w:r>
      <w:r w:rsidRPr="00125D48">
        <w:rPr>
          <w:rStyle w:val="CodeChar"/>
          <w:lang w:val="bg-BG"/>
        </w:rPr>
        <w:t>Logout</w:t>
      </w:r>
      <w:r w:rsidRPr="00125D48">
        <w:rPr>
          <w:noProof/>
          <w:lang w:val="bg-BG"/>
        </w:rPr>
        <w:t>].</w:t>
      </w:r>
    </w:p>
    <w:p w14:paraId="28EF8332" w14:textId="5F5EA2E3" w:rsidR="0010704D" w:rsidRPr="003423D3" w:rsidRDefault="003423D3" w:rsidP="00421DF2">
      <w:pPr>
        <w:pStyle w:val="ListParagraph"/>
        <w:numPr>
          <w:ilvl w:val="1"/>
          <w:numId w:val="23"/>
        </w:numPr>
        <w:rPr>
          <w:b/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F9FD0D" wp14:editId="412B5F83">
            <wp:simplePos x="0" y="0"/>
            <wp:positionH relativeFrom="column">
              <wp:posOffset>252730</wp:posOffset>
            </wp:positionH>
            <wp:positionV relativeFrom="paragraph">
              <wp:posOffset>372110</wp:posOffset>
            </wp:positionV>
            <wp:extent cx="5972810" cy="187325"/>
            <wp:effectExtent l="0" t="0" r="8890" b="31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704D" w:rsidRPr="00125D48">
        <w:rPr>
          <w:noProof/>
          <w:lang w:val="bg-BG"/>
        </w:rPr>
        <w:t xml:space="preserve">The </w:t>
      </w:r>
      <w:r w:rsidR="00FC6D2B" w:rsidRPr="00125D48">
        <w:rPr>
          <w:noProof/>
          <w:lang w:val="bg-BG"/>
        </w:rPr>
        <w:t>u</w:t>
      </w:r>
      <w:r w:rsidR="00647544" w:rsidRPr="00125D48">
        <w:rPr>
          <w:noProof/>
          <w:lang w:val="bg-BG"/>
        </w:rPr>
        <w:t xml:space="preserve">ser caption </w:t>
      </w:r>
      <w:r w:rsidR="0010704D" w:rsidRPr="00125D48">
        <w:rPr>
          <w:noProof/>
          <w:lang w:val="bg-BG"/>
        </w:rPr>
        <w:t xml:space="preserve">should be </w:t>
      </w:r>
      <w:r w:rsidR="000F75A8" w:rsidRPr="00125D48">
        <w:rPr>
          <w:noProof/>
          <w:lang w:val="bg-BG"/>
        </w:rPr>
        <w:t xml:space="preserve">a link that navigates to </w:t>
      </w:r>
      <w:r w:rsidR="0010704D" w:rsidRPr="00125D48">
        <w:rPr>
          <w:noProof/>
          <w:lang w:val="bg-BG"/>
        </w:rPr>
        <w:t xml:space="preserve">the </w:t>
      </w:r>
      <w:r w:rsidR="0010704D" w:rsidRPr="00125D48">
        <w:rPr>
          <w:b/>
          <w:noProof/>
          <w:lang w:val="bg-BG"/>
        </w:rPr>
        <w:t>currently logged in user</w:t>
      </w:r>
      <w:r w:rsidR="000F75A8" w:rsidRPr="00125D48">
        <w:rPr>
          <w:b/>
          <w:noProof/>
          <w:lang w:val="bg-BG"/>
        </w:rPr>
        <w:t>’s</w:t>
      </w:r>
      <w:r w:rsidR="000F75A8" w:rsidRPr="00125D48">
        <w:rPr>
          <w:noProof/>
          <w:lang w:val="bg-BG"/>
        </w:rPr>
        <w:t xml:space="preserve"> </w:t>
      </w:r>
      <w:r w:rsidR="0010704D" w:rsidRPr="00125D48">
        <w:rPr>
          <w:b/>
          <w:noProof/>
          <w:lang w:val="bg-BG"/>
        </w:rPr>
        <w:t>profile</w:t>
      </w:r>
      <w:r w:rsidR="0010704D" w:rsidRPr="00125D48">
        <w:rPr>
          <w:noProof/>
          <w:lang w:val="bg-BG"/>
        </w:rPr>
        <w:t>.</w:t>
      </w:r>
    </w:p>
    <w:p w14:paraId="7590E186" w14:textId="31A9EFBB" w:rsidR="003423D3" w:rsidRPr="003423D3" w:rsidRDefault="003423D3" w:rsidP="003423D3">
      <w:pPr>
        <w:ind w:left="1080"/>
        <w:rPr>
          <w:b/>
          <w:noProof/>
          <w:lang w:val="bg-BG"/>
        </w:rPr>
      </w:pPr>
    </w:p>
    <w:p w14:paraId="1FB9D659" w14:textId="06715D5B" w:rsidR="00D77DF3" w:rsidRPr="00125D48" w:rsidRDefault="003423D3" w:rsidP="008C0862">
      <w:pPr>
        <w:pStyle w:val="ListParagraph"/>
        <w:numPr>
          <w:ilvl w:val="0"/>
          <w:numId w:val="34"/>
        </w:numPr>
        <w:rPr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D5C1B8" wp14:editId="2D6EB853">
            <wp:simplePos x="0" y="0"/>
            <wp:positionH relativeFrom="column">
              <wp:posOffset>252730</wp:posOffset>
            </wp:positionH>
            <wp:positionV relativeFrom="paragraph">
              <wp:posOffset>485775</wp:posOffset>
            </wp:positionV>
            <wp:extent cx="5972810" cy="205740"/>
            <wp:effectExtent l="0" t="0" r="8890" b="381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7DF3" w:rsidRPr="00125D48">
        <w:rPr>
          <w:noProof/>
          <w:lang w:val="bg-BG"/>
        </w:rPr>
        <w:t xml:space="preserve">The </w:t>
      </w:r>
      <w:r w:rsidR="006803D5" w:rsidRPr="00125D48">
        <w:rPr>
          <w:noProof/>
          <w:lang w:val="bg-BG"/>
        </w:rPr>
        <w:t>guest</w:t>
      </w:r>
      <w:r w:rsidR="00D77DF3" w:rsidRPr="00125D48">
        <w:rPr>
          <w:noProof/>
          <w:lang w:val="bg-BG"/>
        </w:rPr>
        <w:t xml:space="preserve"> users </w:t>
      </w:r>
      <w:r w:rsidR="00813041" w:rsidRPr="00125D48">
        <w:rPr>
          <w:noProof/>
          <w:lang w:val="bg-BG"/>
        </w:rPr>
        <w:t xml:space="preserve">navbar </w:t>
      </w:r>
      <w:r w:rsidR="003B6C8F" w:rsidRPr="00125D48">
        <w:rPr>
          <w:noProof/>
          <w:lang w:val="bg-BG"/>
        </w:rPr>
        <w:t xml:space="preserve">should contain the following elements: : </w:t>
      </w:r>
      <w:r w:rsidR="003B6C8F" w:rsidRPr="00125D48">
        <w:rPr>
          <w:rStyle w:val="CodeChar"/>
          <w:lang w:val="bg-BG"/>
        </w:rPr>
        <w:t>Icon</w:t>
      </w:r>
      <w:r w:rsidR="003B6C8F" w:rsidRPr="00125D48">
        <w:rPr>
          <w:noProof/>
          <w:lang w:val="bg-BG"/>
        </w:rPr>
        <w:t xml:space="preserve"> (</w:t>
      </w:r>
      <w:r w:rsidR="003B6C8F" w:rsidRPr="00125D48">
        <w:rPr>
          <w:rStyle w:val="CodeChar"/>
          <w:lang w:val="bg-BG"/>
        </w:rPr>
        <w:t>icon.jpg</w:t>
      </w:r>
      <w:r w:rsidR="003B6C8F" w:rsidRPr="00125D48">
        <w:rPr>
          <w:noProof/>
          <w:lang w:val="bg-BG"/>
        </w:rPr>
        <w:t xml:space="preserve">) which is a </w:t>
      </w:r>
      <w:r w:rsidR="003B6C8F" w:rsidRPr="00125D48">
        <w:rPr>
          <w:b/>
          <w:noProof/>
          <w:lang w:val="bg-BG"/>
        </w:rPr>
        <w:t>link</w:t>
      </w:r>
      <w:r w:rsidR="003B6C8F" w:rsidRPr="00125D48">
        <w:rPr>
          <w:noProof/>
          <w:lang w:val="bg-BG"/>
        </w:rPr>
        <w:t xml:space="preserve"> to the </w:t>
      </w:r>
      <w:r w:rsidR="003B6C8F" w:rsidRPr="00125D48">
        <w:rPr>
          <w:rStyle w:val="CodeChar"/>
          <w:lang w:val="bg-BG"/>
        </w:rPr>
        <w:t>Home</w:t>
      </w:r>
      <w:r w:rsidR="003B6C8F" w:rsidRPr="00125D48">
        <w:rPr>
          <w:noProof/>
          <w:lang w:val="bg-BG"/>
        </w:rPr>
        <w:t xml:space="preserve"> </w:t>
      </w:r>
      <w:r w:rsidR="003B6C8F" w:rsidRPr="00125D48">
        <w:rPr>
          <w:rStyle w:val="CodeChar"/>
          <w:lang w:val="bg-BG"/>
        </w:rPr>
        <w:t>page</w:t>
      </w:r>
      <w:r w:rsidR="004C7EE5" w:rsidRPr="00125D48">
        <w:rPr>
          <w:noProof/>
          <w:lang w:val="bg-BG"/>
        </w:rPr>
        <w:t xml:space="preserve"> and</w:t>
      </w:r>
      <w:r w:rsidR="003B6C8F" w:rsidRPr="00125D48">
        <w:rPr>
          <w:noProof/>
          <w:lang w:val="bg-BG"/>
        </w:rPr>
        <w:t xml:space="preserve"> [</w:t>
      </w:r>
      <w:r w:rsidR="003B6C8F" w:rsidRPr="00125D48">
        <w:rPr>
          <w:rStyle w:val="CodeChar"/>
          <w:lang w:val="bg-BG"/>
        </w:rPr>
        <w:t>Login</w:t>
      </w:r>
      <w:r w:rsidR="003B6C8F" w:rsidRPr="00125D48">
        <w:rPr>
          <w:noProof/>
          <w:lang w:val="bg-BG"/>
        </w:rPr>
        <w:t>].</w:t>
      </w:r>
    </w:p>
    <w:p w14:paraId="36939AC9" w14:textId="47F7928B" w:rsidR="0010704D" w:rsidRPr="00125D48" w:rsidRDefault="0010704D" w:rsidP="000C535D">
      <w:pPr>
        <w:pStyle w:val="ListParagraph"/>
        <w:rPr>
          <w:noProof/>
          <w:lang w:val="bg-BG"/>
        </w:rPr>
      </w:pPr>
    </w:p>
    <w:p w14:paraId="43B56E2D" w14:textId="22508DAA" w:rsidR="009A4C7E" w:rsidRPr="00125D48" w:rsidRDefault="009A4C7E" w:rsidP="00A5743F">
      <w:pPr>
        <w:rPr>
          <w:noProof/>
          <w:lang w:val="bg-BG"/>
        </w:rPr>
      </w:pPr>
    </w:p>
    <w:p w14:paraId="07577A05" w14:textId="77777777" w:rsidR="009A4C7E" w:rsidRPr="00125D48" w:rsidRDefault="009A4C7E" w:rsidP="00A5743F">
      <w:pPr>
        <w:rPr>
          <w:noProof/>
          <w:lang w:val="bg-BG"/>
        </w:rPr>
      </w:pPr>
    </w:p>
    <w:p w14:paraId="12D3CFBC" w14:textId="781DA5FD" w:rsidR="0010704D" w:rsidRPr="00125D48" w:rsidRDefault="0010704D" w:rsidP="0010704D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Home </w:t>
      </w:r>
      <w:r w:rsidR="00C7421E" w:rsidRPr="00125D48">
        <w:rPr>
          <w:noProof/>
          <w:lang w:val="bg-BG"/>
        </w:rPr>
        <w:t>Page (</w:t>
      </w:r>
      <w:r w:rsidR="00E7553D" w:rsidRPr="00125D48">
        <w:rPr>
          <w:noProof/>
          <w:lang w:val="bg-BG"/>
        </w:rPr>
        <w:t>Guest</w:t>
      </w:r>
      <w:r w:rsidR="00C7421E" w:rsidRPr="00125D48">
        <w:rPr>
          <w:noProof/>
          <w:lang w:val="bg-BG"/>
        </w:rPr>
        <w:t xml:space="preserve">) </w:t>
      </w:r>
      <w:r w:rsidR="0032618D" w:rsidRPr="00125D48">
        <w:rPr>
          <w:noProof/>
          <w:lang w:val="bg-BG"/>
        </w:rPr>
        <w:t>(5 pts)</w:t>
      </w:r>
    </w:p>
    <w:p w14:paraId="35400DE1" w14:textId="3FAF920F" w:rsidR="00493C2B" w:rsidRDefault="0010704D" w:rsidP="0010704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The initial </w:t>
      </w:r>
      <w:r w:rsidR="0009659A" w:rsidRPr="00125D48">
        <w:rPr>
          <w:noProof/>
          <w:lang w:val="bg-BG"/>
        </w:rPr>
        <w:t>page (</w:t>
      </w:r>
      <w:r w:rsidR="00D413EA" w:rsidRPr="00125D48">
        <w:rPr>
          <w:noProof/>
          <w:lang w:val="bg-BG"/>
        </w:rPr>
        <w:t>view</w:t>
      </w:r>
      <w:r w:rsidR="0009659A" w:rsidRPr="00125D48">
        <w:rPr>
          <w:noProof/>
          <w:lang w:val="bg-BG"/>
        </w:rPr>
        <w:t>)</w:t>
      </w:r>
      <w:r w:rsidRPr="00125D48">
        <w:rPr>
          <w:noProof/>
          <w:lang w:val="bg-BG"/>
        </w:rPr>
        <w:t xml:space="preserve"> should display the </w:t>
      </w:r>
      <w:r w:rsidR="004E766D" w:rsidRPr="00125D48">
        <w:rPr>
          <w:b/>
          <w:noProof/>
          <w:lang w:val="bg-BG"/>
        </w:rPr>
        <w:t>guest</w:t>
      </w:r>
      <w:r w:rsidRPr="00125D48">
        <w:rPr>
          <w:noProof/>
          <w:lang w:val="bg-BG"/>
        </w:rPr>
        <w:t xml:space="preserve"> </w:t>
      </w:r>
      <w:r w:rsidR="004E766D" w:rsidRPr="00125D48">
        <w:rPr>
          <w:b/>
          <w:noProof/>
          <w:lang w:val="bg-BG"/>
        </w:rPr>
        <w:t>navigation bar</w:t>
      </w:r>
      <w:r w:rsidRPr="00125D48">
        <w:rPr>
          <w:noProof/>
          <w:lang w:val="bg-BG"/>
        </w:rPr>
        <w:t xml:space="preserve"> ("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>" (icon) and "</w:t>
      </w:r>
      <w:r w:rsidRPr="00125D48">
        <w:rPr>
          <w:rStyle w:val="CodeChar"/>
          <w:lang w:val="bg-BG"/>
        </w:rPr>
        <w:t>Login</w:t>
      </w:r>
      <w:r w:rsidRPr="00125D48">
        <w:rPr>
          <w:noProof/>
          <w:lang w:val="bg-BG"/>
        </w:rPr>
        <w:t xml:space="preserve">") + </w:t>
      </w:r>
      <w:r w:rsidR="00365248" w:rsidRPr="00125D48">
        <w:rPr>
          <w:b/>
          <w:noProof/>
          <w:lang w:val="bg-BG"/>
        </w:rPr>
        <w:t>Guest</w:t>
      </w:r>
      <w:r w:rsidRPr="00125D48">
        <w:rPr>
          <w:b/>
          <w:noProof/>
          <w:lang w:val="bg-BG"/>
        </w:rPr>
        <w:t xml:space="preserve"> Home Page</w:t>
      </w:r>
      <w:r w:rsidRPr="00125D48">
        <w:rPr>
          <w:noProof/>
          <w:lang w:val="bg-BG"/>
        </w:rPr>
        <w:t xml:space="preserve"> + </w:t>
      </w:r>
      <w:r w:rsidRPr="00125D48">
        <w:rPr>
          <w:rStyle w:val="CodeChar"/>
          <w:lang w:val="bg-BG"/>
        </w:rPr>
        <w:t>Footer</w:t>
      </w:r>
      <w:r w:rsidRPr="00125D48">
        <w:rPr>
          <w:noProof/>
          <w:lang w:val="bg-BG"/>
        </w:rPr>
        <w:t>.</w:t>
      </w:r>
    </w:p>
    <w:p w14:paraId="4D83308D" w14:textId="114DE15C" w:rsidR="003423D3" w:rsidRPr="00125D48" w:rsidRDefault="003423D3" w:rsidP="0010704D">
      <w:pPr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73CB486E" wp14:editId="332D530F">
            <wp:extent cx="5972810" cy="3515360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2BEF" w14:textId="2479663E" w:rsidR="00C7421E" w:rsidRPr="00125D48" w:rsidRDefault="00C7421E" w:rsidP="006C30CF">
      <w:pPr>
        <w:jc w:val="center"/>
        <w:rPr>
          <w:noProof/>
          <w:lang w:val="bg-BG"/>
        </w:rPr>
      </w:pPr>
    </w:p>
    <w:p w14:paraId="4E65ED24" w14:textId="23A35648" w:rsidR="00C7421E" w:rsidRPr="00125D48" w:rsidRDefault="00DB03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Register </w:t>
      </w:r>
      <w:r w:rsidR="00DC3477" w:rsidRPr="00125D48">
        <w:rPr>
          <w:noProof/>
          <w:lang w:val="bg-BG"/>
        </w:rPr>
        <w:t>User</w:t>
      </w:r>
      <w:r w:rsidRPr="00125D48">
        <w:rPr>
          <w:noProof/>
          <w:lang w:val="bg-BG"/>
        </w:rPr>
        <w:t xml:space="preserve"> </w:t>
      </w:r>
      <w:r w:rsidR="00A14EF0" w:rsidRPr="00125D48">
        <w:rPr>
          <w:noProof/>
          <w:lang w:val="bg-BG"/>
        </w:rPr>
        <w:t>(5 pts)</w:t>
      </w:r>
    </w:p>
    <w:p w14:paraId="43BA85CA" w14:textId="601D91A5" w:rsidR="009A4C7E" w:rsidRPr="00125D48" w:rsidRDefault="009A4C7E" w:rsidP="009A4C7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="00900759">
        <w:rPr>
          <w:b/>
          <w:noProof/>
        </w:rPr>
        <w:t>email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the app should register a new user in the system.</w:t>
      </w:r>
    </w:p>
    <w:p w14:paraId="65AB5FA9" w14:textId="326F707B" w:rsidR="009A4C7E" w:rsidRPr="00125D48" w:rsidRDefault="004D365C" w:rsidP="009A4C7E">
      <w:pPr>
        <w:pStyle w:val="ListParagraph"/>
        <w:numPr>
          <w:ilvl w:val="0"/>
          <w:numId w:val="26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F9537E" w:rsidRPr="00125D48">
        <w:rPr>
          <w:noProof/>
          <w:lang w:val="bg-BG"/>
        </w:rPr>
        <w:t>T</w:t>
      </w:r>
      <w:r w:rsidR="009A4C7E" w:rsidRPr="00125D48">
        <w:rPr>
          <w:noProof/>
          <w:lang w:val="bg-BG"/>
        </w:rPr>
        <w:t>he following validations</w:t>
      </w:r>
      <w:r w:rsidR="00F9537E" w:rsidRPr="00125D48">
        <w:rPr>
          <w:noProof/>
          <w:lang w:val="bg-BG"/>
        </w:rPr>
        <w:t xml:space="preserve"> should be made</w:t>
      </w:r>
      <w:r w:rsidR="009A4C7E" w:rsidRPr="00125D48">
        <w:rPr>
          <w:noProof/>
          <w:lang w:val="bg-BG"/>
        </w:rPr>
        <w:t>:</w:t>
      </w:r>
    </w:p>
    <w:p w14:paraId="7A81C8F5" w14:textId="3564FABA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900759">
        <w:rPr>
          <w:b/>
          <w:noProof/>
        </w:rPr>
        <w:t>email</w:t>
      </w:r>
      <w:r w:rsidR="00900759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be </w:t>
      </w:r>
      <w:r w:rsidRPr="00125D48">
        <w:rPr>
          <w:b/>
          <w:noProof/>
          <w:lang w:val="bg-BG"/>
        </w:rPr>
        <w:t>at least 3 characters</w:t>
      </w:r>
      <w:r w:rsidRPr="00125D48">
        <w:rPr>
          <w:noProof/>
          <w:lang w:val="bg-BG"/>
        </w:rPr>
        <w:t xml:space="preserve"> long</w:t>
      </w:r>
    </w:p>
    <w:p w14:paraId="600754CA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 xml:space="preserve">password </w:t>
      </w:r>
      <w:r w:rsidRPr="00125D48">
        <w:rPr>
          <w:noProof/>
          <w:lang w:val="bg-BG"/>
        </w:rPr>
        <w:t xml:space="preserve">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</w:p>
    <w:p w14:paraId="144CB7E8" w14:textId="77777777" w:rsidR="009A4C7E" w:rsidRPr="00125D48" w:rsidRDefault="009A4C7E" w:rsidP="009A4C7E">
      <w:pPr>
        <w:pStyle w:val="ListParagraph"/>
        <w:numPr>
          <w:ilvl w:val="1"/>
          <w:numId w:val="26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repeat password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equal to the password</w:t>
      </w:r>
    </w:p>
    <w:p w14:paraId="5E37EFAF" w14:textId="2C5CF292" w:rsidR="009A4C7E" w:rsidRPr="00125D48" w:rsidRDefault="004D365C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9A4C7E" w:rsidRPr="00125D48">
        <w:rPr>
          <w:noProof/>
          <w:lang w:val="bg-BG"/>
        </w:rPr>
        <w:t xml:space="preserve">After a </w:t>
      </w:r>
      <w:r w:rsidR="009A4C7E" w:rsidRPr="00125D48">
        <w:rPr>
          <w:b/>
          <w:noProof/>
          <w:lang w:val="bg-BG"/>
        </w:rPr>
        <w:t>successful registration</w:t>
      </w:r>
      <w:r w:rsidR="009A4C7E" w:rsidRPr="00125D48">
        <w:rPr>
          <w:noProof/>
          <w:lang w:val="bg-BG"/>
        </w:rPr>
        <w:t xml:space="preserve">, a notification message 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registered user</w:t>
      </w:r>
      <w:r w:rsidR="00B03246" w:rsidRPr="00125D48">
        <w:rPr>
          <w:rFonts w:ascii="Consolas" w:hAnsi="Consolas"/>
          <w:b/>
          <w:noProof/>
          <w:lang w:val="bg-BG"/>
        </w:rPr>
        <w:t>.</w:t>
      </w:r>
      <w:r w:rsidR="009A4C7E" w:rsidRPr="00125D48">
        <w:rPr>
          <w:rFonts w:ascii="Consolas" w:hAnsi="Consolas"/>
          <w:b/>
          <w:noProof/>
          <w:lang w:val="bg-BG"/>
        </w:rPr>
        <w:t>"</w:t>
      </w:r>
      <w:r w:rsidR="009A4C7E" w:rsidRPr="00125D48">
        <w:rPr>
          <w:noProof/>
          <w:lang w:val="bg-BG"/>
        </w:rPr>
        <w:t xml:space="preserve"> should be displayed and the </w:t>
      </w:r>
      <w:r w:rsidR="00F9537E" w:rsidRPr="00125D48">
        <w:rPr>
          <w:noProof/>
          <w:lang w:val="bg-BG"/>
        </w:rPr>
        <w:t xml:space="preserve">app should </w:t>
      </w:r>
      <w:r w:rsidR="00F9537E" w:rsidRPr="00125D48">
        <w:rPr>
          <w:b/>
          <w:noProof/>
          <w:lang w:val="bg-BG"/>
        </w:rPr>
        <w:t>redirect</w:t>
      </w:r>
      <w:r w:rsidR="00F9537E" w:rsidRPr="00125D48">
        <w:rPr>
          <w:noProof/>
          <w:lang w:val="bg-BG"/>
        </w:rPr>
        <w:t xml:space="preserve"> to the </w:t>
      </w:r>
      <w:r w:rsidR="009A4C7E" w:rsidRPr="00125D48">
        <w:rPr>
          <w:b/>
          <w:noProof/>
          <w:lang w:val="bg-BG"/>
        </w:rPr>
        <w:t>home page with the right navbar</w:t>
      </w:r>
      <w:r w:rsidR="009A4C7E" w:rsidRPr="00125D48">
        <w:rPr>
          <w:noProof/>
          <w:lang w:val="bg-BG"/>
        </w:rPr>
        <w:t>.</w:t>
      </w:r>
    </w:p>
    <w:p w14:paraId="22F2F374" w14:textId="4E471272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In</w:t>
      </w:r>
      <w:r w:rsidR="005C61B7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case of </w:t>
      </w:r>
      <w:r w:rsidRPr="00125D48">
        <w:rPr>
          <w:b/>
          <w:noProof/>
          <w:lang w:val="bg-BG"/>
        </w:rPr>
        <w:t xml:space="preserve">error </w:t>
      </w:r>
      <w:r w:rsidRPr="00125D48">
        <w:rPr>
          <w:noProof/>
          <w:lang w:val="bg-BG"/>
        </w:rPr>
        <w:t xml:space="preserve">(eg. invalid </w:t>
      </w:r>
      <w:r w:rsidR="00900759">
        <w:rPr>
          <w:noProof/>
          <w:lang w:val="bg-BG"/>
        </w:rPr>
        <w:t>email</w:t>
      </w:r>
      <w:r w:rsidRPr="00125D48">
        <w:rPr>
          <w:noProof/>
          <w:lang w:val="bg-BG"/>
        </w:rPr>
        <w:t xml:space="preserve">/password), an appropriate error </w:t>
      </w:r>
      <w:r w:rsidRPr="00125D48">
        <w:rPr>
          <w:b/>
          <w:noProof/>
          <w:lang w:val="bg-BG"/>
        </w:rPr>
        <w:t>message</w:t>
      </w:r>
      <w:r w:rsidRPr="00125D48">
        <w:rPr>
          <w:noProof/>
          <w:lang w:val="bg-BG"/>
        </w:rPr>
        <w:t xml:space="preserve"> should be </w:t>
      </w:r>
      <w:r w:rsidR="00041302" w:rsidRPr="00125D48">
        <w:rPr>
          <w:noProof/>
          <w:lang w:val="bg-BG"/>
        </w:rPr>
        <w:t>displayed,</w:t>
      </w:r>
      <w:r w:rsidRPr="00125D48">
        <w:rPr>
          <w:noProof/>
          <w:lang w:val="bg-BG"/>
        </w:rPr>
        <w:t xml:space="preserve"> and the user should be able to </w:t>
      </w:r>
      <w:r w:rsidRPr="00125D48">
        <w:rPr>
          <w:b/>
          <w:noProof/>
          <w:lang w:val="bg-BG"/>
        </w:rPr>
        <w:t>try</w:t>
      </w:r>
      <w:r w:rsidRPr="00125D48">
        <w:rPr>
          <w:noProof/>
          <w:lang w:val="bg-BG"/>
        </w:rPr>
        <w:t xml:space="preserve"> to register again.</w:t>
      </w:r>
    </w:p>
    <w:p w14:paraId="5D726BAD" w14:textId="1B7829D4" w:rsidR="009A4C7E" w:rsidRPr="00125D48" w:rsidRDefault="009A4C7E" w:rsidP="009A4C7E">
      <w:pPr>
        <w:pStyle w:val="ListParagraph"/>
        <w:numPr>
          <w:ilvl w:val="0"/>
          <w:numId w:val="25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3423D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20CD66D5" w14:textId="1407B90A" w:rsidR="009A4C7E" w:rsidRDefault="007532D4" w:rsidP="009A4C7E">
      <w:pPr>
        <w:rPr>
          <w:noProof/>
          <w:lang w:val="bg-BG"/>
        </w:rPr>
      </w:pPr>
      <w:r w:rsidRPr="00125D48">
        <w:rPr>
          <w:noProof/>
          <w:lang w:val="bg-BG"/>
        </w:rPr>
        <w:t>Register once and create/</w:t>
      </w:r>
      <w:r w:rsidR="00D705FA">
        <w:rPr>
          <w:noProof/>
        </w:rPr>
        <w:t>like</w:t>
      </w:r>
      <w:r w:rsidRPr="00125D48">
        <w:rPr>
          <w:noProof/>
          <w:lang w:val="bg-BG"/>
        </w:rPr>
        <w:t xml:space="preserve">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5482C042" w14:textId="641B7C01" w:rsidR="003423D3" w:rsidRPr="00125D48" w:rsidRDefault="003423D3" w:rsidP="009A4C7E">
      <w:pPr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0D711EDD" wp14:editId="0879AC09">
            <wp:extent cx="5972810" cy="344805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0319" w14:textId="435AF789" w:rsidR="009A4C7E" w:rsidRPr="00125D48" w:rsidRDefault="009A4C7E" w:rsidP="009A4C7E">
      <w:pPr>
        <w:rPr>
          <w:noProof/>
          <w:lang w:val="bg-BG"/>
        </w:rPr>
      </w:pPr>
    </w:p>
    <w:p w14:paraId="43F14D57" w14:textId="1EBE8543" w:rsidR="00BA3109" w:rsidRPr="00125D48" w:rsidRDefault="003423D3" w:rsidP="009A4C7E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0E0B163D" wp14:editId="7524C7DB">
            <wp:extent cx="5972810" cy="849630"/>
            <wp:effectExtent l="0" t="0" r="889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F67" w14:textId="77777777" w:rsidR="00041302" w:rsidRPr="00125D48" w:rsidRDefault="00041302" w:rsidP="009A4C7E">
      <w:pPr>
        <w:rPr>
          <w:noProof/>
          <w:lang w:val="bg-BG"/>
        </w:rPr>
      </w:pPr>
    </w:p>
    <w:p w14:paraId="5310D3E7" w14:textId="1AB643B9" w:rsidR="00C7421E" w:rsidRPr="00125D48" w:rsidRDefault="00CC4E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>Login User (5 pts)</w:t>
      </w:r>
    </w:p>
    <w:p w14:paraId="503426A9" w14:textId="4087DB4E" w:rsidR="00041302" w:rsidRPr="00125D48" w:rsidRDefault="00041302" w:rsidP="00041302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By given </w:t>
      </w:r>
      <w:r w:rsidR="00900759">
        <w:rPr>
          <w:b/>
          <w:noProof/>
          <w:lang w:val="bg-BG"/>
        </w:rPr>
        <w:t>email</w:t>
      </w:r>
      <w:r w:rsidRPr="00125D48">
        <w:rPr>
          <w:noProof/>
          <w:lang w:val="bg-BG"/>
        </w:rPr>
        <w:t xml:space="preserve"> and </w:t>
      </w:r>
      <w:r w:rsidRPr="00125D48">
        <w:rPr>
          <w:b/>
          <w:noProof/>
          <w:lang w:val="bg-BG"/>
        </w:rPr>
        <w:t>password</w:t>
      </w:r>
      <w:r w:rsidR="00925CC9" w:rsidRPr="00125D48">
        <w:rPr>
          <w:b/>
          <w:noProof/>
          <w:lang w:val="bg-BG"/>
        </w:rPr>
        <w:t>,</w:t>
      </w:r>
      <w:r w:rsidRPr="00125D48">
        <w:rPr>
          <w:noProof/>
          <w:lang w:val="bg-BG"/>
        </w:rPr>
        <w:t xml:space="preserve"> the app should login an existing user.</w:t>
      </w:r>
    </w:p>
    <w:p w14:paraId="7BBC0D10" w14:textId="71B85BF6" w:rsidR="00041302" w:rsidRPr="00125D48" w:rsidRDefault="004D365C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041302" w:rsidRPr="00125D48">
        <w:rPr>
          <w:noProof/>
          <w:lang w:val="bg-BG"/>
        </w:rPr>
        <w:t xml:space="preserve">After a </w:t>
      </w:r>
      <w:r w:rsidR="00041302" w:rsidRPr="00125D48">
        <w:rPr>
          <w:b/>
          <w:noProof/>
          <w:lang w:val="bg-BG"/>
        </w:rPr>
        <w:t>successful login</w:t>
      </w:r>
      <w:r w:rsidR="00041302" w:rsidRPr="00125D48">
        <w:rPr>
          <w:noProof/>
          <w:lang w:val="bg-BG"/>
        </w:rPr>
        <w:t xml:space="preserve">, a notification message </w:t>
      </w:r>
      <w:r w:rsidR="00041302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Successfully logged user</w:t>
      </w:r>
      <w:r w:rsidR="00041302" w:rsidRPr="00125D48">
        <w:rPr>
          <w:rFonts w:ascii="Consolas" w:hAnsi="Consolas"/>
          <w:b/>
          <w:noProof/>
          <w:lang w:val="bg-BG"/>
        </w:rPr>
        <w:t>."</w:t>
      </w:r>
      <w:r w:rsidR="00041302" w:rsidRPr="00125D48">
        <w:rPr>
          <w:noProof/>
          <w:lang w:val="bg-BG"/>
        </w:rPr>
        <w:t xml:space="preserve"> should be </w:t>
      </w:r>
      <w:r w:rsidR="00925CC9" w:rsidRPr="00125D48">
        <w:rPr>
          <w:noProof/>
          <w:lang w:val="bg-BG"/>
        </w:rPr>
        <w:t xml:space="preserve">shown </w:t>
      </w:r>
      <w:r w:rsidR="00041302" w:rsidRPr="00125D48">
        <w:rPr>
          <w:noProof/>
          <w:lang w:val="bg-BG"/>
        </w:rPr>
        <w:t>and the user home screen should be displayed.</w:t>
      </w:r>
    </w:p>
    <w:p w14:paraId="784E1FB0" w14:textId="60EDD12B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appropriate error message should be displayed and the user should be able to fill </w:t>
      </w:r>
      <w:r w:rsidR="00925CC9" w:rsidRPr="00125D48">
        <w:rPr>
          <w:noProof/>
          <w:lang w:val="bg-BG"/>
        </w:rPr>
        <w:t xml:space="preserve">in </w:t>
      </w:r>
      <w:r w:rsidRPr="00125D48">
        <w:rPr>
          <w:noProof/>
          <w:lang w:val="bg-BG"/>
        </w:rPr>
        <w:t>the login form again.</w:t>
      </w:r>
    </w:p>
    <w:p w14:paraId="68228CF5" w14:textId="1EED4BEE" w:rsidR="00041302" w:rsidRPr="00125D48" w:rsidRDefault="00041302" w:rsidP="00041302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Keep the user </w:t>
      </w:r>
      <w:r w:rsidR="00445943">
        <w:rPr>
          <w:noProof/>
          <w:lang w:val="bg-BG"/>
        </w:rPr>
        <w:t>local</w:t>
      </w:r>
      <w:r w:rsidRPr="00125D48">
        <w:rPr>
          <w:noProof/>
          <w:lang w:val="bg-BG"/>
        </w:rPr>
        <w:t xml:space="preserve"> data in the browser</w:t>
      </w:r>
      <w:r w:rsidR="00722391" w:rsidRPr="00125D48">
        <w:rPr>
          <w:noProof/>
          <w:lang w:val="bg-BG"/>
        </w:rPr>
        <w:t>'</w:t>
      </w:r>
      <w:r w:rsidRPr="00125D48">
        <w:rPr>
          <w:noProof/>
          <w:lang w:val="bg-BG"/>
        </w:rPr>
        <w:t xml:space="preserve">s </w:t>
      </w:r>
      <w:r w:rsidR="00445943">
        <w:rPr>
          <w:b/>
          <w:noProof/>
          <w:lang w:val="bg-BG"/>
        </w:rPr>
        <w:t>local</w:t>
      </w:r>
      <w:r w:rsidRPr="00125D48">
        <w:rPr>
          <w:b/>
          <w:noProof/>
          <w:lang w:val="bg-BG"/>
        </w:rPr>
        <w:t xml:space="preserve"> storage</w:t>
      </w:r>
      <w:r w:rsidRPr="00125D48">
        <w:rPr>
          <w:noProof/>
          <w:lang w:val="bg-BG"/>
        </w:rPr>
        <w:t>.</w:t>
      </w:r>
    </w:p>
    <w:p w14:paraId="4DEA0590" w14:textId="5C78EBE2" w:rsidR="00041302" w:rsidRPr="00125D48" w:rsidRDefault="00041302" w:rsidP="007B35B4">
      <w:pPr>
        <w:pStyle w:val="ListParagraph"/>
        <w:numPr>
          <w:ilvl w:val="0"/>
          <w:numId w:val="27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Clear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input fields after </w:t>
      </w:r>
      <w:r w:rsidR="00DF5D64" w:rsidRPr="00125D48">
        <w:rPr>
          <w:noProof/>
          <w:lang w:val="bg-BG"/>
        </w:rPr>
        <w:t xml:space="preserve">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login.</w:t>
      </w:r>
    </w:p>
    <w:p w14:paraId="4B826345" w14:textId="075777A3" w:rsidR="00041302" w:rsidRPr="00125D48" w:rsidRDefault="007532D4" w:rsidP="0004130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You are one step away from awesome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>!</w:t>
      </w:r>
    </w:p>
    <w:p w14:paraId="00F2245B" w14:textId="11AABA05" w:rsidR="009A4C7E" w:rsidRPr="00125D48" w:rsidRDefault="009A4C7E" w:rsidP="009A4C7E">
      <w:pPr>
        <w:rPr>
          <w:noProof/>
          <w:lang w:val="bg-BG"/>
        </w:rPr>
      </w:pPr>
    </w:p>
    <w:p w14:paraId="603B925D" w14:textId="1BA3A77F" w:rsidR="00BA3109" w:rsidRDefault="001C285E" w:rsidP="009A4C7E">
      <w:pPr>
        <w:rPr>
          <w:noProof/>
          <w:lang w:eastAsia="ja-JP"/>
        </w:rPr>
      </w:pPr>
      <w:r>
        <w:rPr>
          <w:noProof/>
        </w:rPr>
        <w:lastRenderedPageBreak/>
        <w:drawing>
          <wp:inline distT="0" distB="0" distL="0" distR="0" wp14:anchorId="4C27F95B" wp14:editId="1C0BBBE1">
            <wp:extent cx="5972810" cy="402018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DBA" w14:textId="3050AEC0" w:rsidR="001C285E" w:rsidRPr="00125D48" w:rsidRDefault="001C285E" w:rsidP="009A4C7E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224CBD3D" wp14:editId="472D050D">
            <wp:extent cx="5972810" cy="88519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EAB4" w14:textId="76C72143" w:rsidR="00C7421E" w:rsidRPr="00125D48" w:rsidRDefault="00DB030C" w:rsidP="00C7421E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Logout </w:t>
      </w:r>
      <w:r w:rsidR="00CC4E0C" w:rsidRPr="00125D48">
        <w:rPr>
          <w:noProof/>
          <w:lang w:val="bg-BG"/>
        </w:rPr>
        <w:t>(5 pts)</w:t>
      </w:r>
    </w:p>
    <w:p w14:paraId="1ECCEAE5" w14:textId="74381565" w:rsidR="00C7421E" w:rsidRPr="00125D48" w:rsidRDefault="00C7421E" w:rsidP="00C7421E">
      <w:p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>Successfully logged in user</w:t>
      </w:r>
      <w:r w:rsidR="00DF5D64" w:rsidRPr="00125D48">
        <w:rPr>
          <w:noProof/>
          <w:lang w:val="bg-BG"/>
        </w:rPr>
        <w:t>s</w:t>
      </w:r>
      <w:r w:rsidRPr="00125D48">
        <w:rPr>
          <w:noProof/>
          <w:lang w:val="bg-BG"/>
        </w:rPr>
        <w:t xml:space="preserve"> should be able to </w:t>
      </w:r>
      <w:r w:rsidRPr="00125D48">
        <w:rPr>
          <w:b/>
          <w:noProof/>
          <w:lang w:val="bg-BG"/>
        </w:rPr>
        <w:t>logout</w:t>
      </w:r>
      <w:r w:rsidRPr="00125D48">
        <w:rPr>
          <w:noProof/>
          <w:lang w:val="bg-BG"/>
        </w:rPr>
        <w:t xml:space="preserve"> from the app.</w:t>
      </w:r>
    </w:p>
    <w:p w14:paraId="03562159" w14:textId="71094340" w:rsidR="00C7421E" w:rsidRPr="00125D48" w:rsidRDefault="004D365C" w:rsidP="007B35B4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t xml:space="preserve">(Bonus) </w:t>
      </w:r>
      <w:r w:rsidR="00C7421E" w:rsidRPr="00125D48">
        <w:rPr>
          <w:noProof/>
          <w:lang w:val="bg-BG"/>
        </w:rPr>
        <w:t xml:space="preserve">After a </w:t>
      </w:r>
      <w:r w:rsidR="00C7421E" w:rsidRPr="00125D48">
        <w:rPr>
          <w:b/>
          <w:noProof/>
          <w:lang w:val="bg-BG"/>
        </w:rPr>
        <w:t>successful</w:t>
      </w:r>
      <w:r w:rsidR="00C7421E" w:rsidRPr="00125D48">
        <w:rPr>
          <w:noProof/>
          <w:lang w:val="bg-BG"/>
        </w:rPr>
        <w:t xml:space="preserve"> logout, a </w:t>
      </w:r>
      <w:r w:rsidR="00C7421E" w:rsidRPr="00125D48">
        <w:rPr>
          <w:b/>
          <w:noProof/>
          <w:lang w:val="bg-BG"/>
        </w:rPr>
        <w:t>notification</w:t>
      </w:r>
      <w:r w:rsidR="00C7421E" w:rsidRPr="00125D48">
        <w:rPr>
          <w:noProof/>
          <w:lang w:val="bg-BG"/>
        </w:rPr>
        <w:t xml:space="preserve"> message </w:t>
      </w:r>
      <w:r w:rsidR="00C7421E" w:rsidRPr="00125D48">
        <w:rPr>
          <w:rFonts w:ascii="Consolas" w:hAnsi="Consolas"/>
          <w:b/>
          <w:noProof/>
          <w:lang w:val="bg-BG"/>
        </w:rPr>
        <w:t>"Logout successful."</w:t>
      </w:r>
      <w:r w:rsidR="00C7421E" w:rsidRPr="00125D48">
        <w:rPr>
          <w:noProof/>
          <w:lang w:val="bg-BG"/>
        </w:rPr>
        <w:t xml:space="preserve"> should be displayed</w:t>
      </w:r>
      <w:r w:rsidR="00DF5D64" w:rsidRPr="00125D48">
        <w:rPr>
          <w:noProof/>
          <w:lang w:val="bg-BG"/>
        </w:rPr>
        <w:t xml:space="preserve"> and the </w:t>
      </w:r>
      <w:r w:rsidR="00DF5D64" w:rsidRPr="00125D48">
        <w:rPr>
          <w:b/>
          <w:noProof/>
          <w:lang w:val="bg-BG"/>
        </w:rPr>
        <w:t>anonymous screen</w:t>
      </w:r>
      <w:r w:rsidR="00DF5D64" w:rsidRPr="00125D48">
        <w:rPr>
          <w:noProof/>
          <w:lang w:val="bg-BG"/>
        </w:rPr>
        <w:t xml:space="preserve"> should be shown</w:t>
      </w:r>
    </w:p>
    <w:p w14:paraId="1A4A1173" w14:textId="4CB0B03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"logout" REST service</w:t>
      </w:r>
      <w:r w:rsidRPr="00125D48">
        <w:rPr>
          <w:noProof/>
          <w:lang w:val="bg-BG"/>
        </w:rPr>
        <w:t xml:space="preserve"> at the back-end </w:t>
      </w:r>
      <w:r w:rsidR="004C32EF" w:rsidRPr="00125D48">
        <w:rPr>
          <w:noProof/>
          <w:lang w:val="bg-BG"/>
        </w:rPr>
        <w:t xml:space="preserve"> </w:t>
      </w:r>
      <w:r w:rsidR="004C32EF" w:rsidRPr="00125D48">
        <w:rPr>
          <w:b/>
          <w:noProof/>
          <w:lang w:val="bg-BG"/>
        </w:rPr>
        <w:t>must</w:t>
      </w:r>
      <w:r w:rsidR="004C32EF" w:rsidRPr="00125D48">
        <w:rPr>
          <w:noProof/>
          <w:lang w:val="bg-BG"/>
        </w:rPr>
        <w:t xml:space="preserve"> be</w:t>
      </w:r>
      <w:r w:rsidRPr="00125D48">
        <w:rPr>
          <w:noProof/>
          <w:lang w:val="bg-BG"/>
        </w:rPr>
        <w:t xml:space="preserve"> called at logout</w:t>
      </w:r>
    </w:p>
    <w:p w14:paraId="0A4E2DB3" w14:textId="7D858BAB" w:rsidR="00C7421E" w:rsidRPr="00125D48" w:rsidRDefault="00C7421E" w:rsidP="00C7421E">
      <w:pPr>
        <w:pStyle w:val="ListParagraph"/>
        <w:numPr>
          <w:ilvl w:val="0"/>
          <w:numId w:val="24"/>
        </w:numPr>
        <w:spacing w:before="120" w:after="160" w:line="240" w:lineRule="auto"/>
        <w:jc w:val="both"/>
        <w:rPr>
          <w:noProof/>
          <w:lang w:val="bg-BG"/>
        </w:rPr>
      </w:pPr>
      <w:r w:rsidRPr="00125D48">
        <w:rPr>
          <w:noProof/>
          <w:color w:val="000000" w:themeColor="text1"/>
          <w:lang w:val="bg-BG"/>
        </w:rPr>
        <w:t>All local information in the browser (</w:t>
      </w:r>
      <w:r w:rsidRPr="00125D48">
        <w:rPr>
          <w:b/>
          <w:noProof/>
          <w:color w:val="000000" w:themeColor="text1"/>
          <w:lang w:val="bg-BG"/>
        </w:rPr>
        <w:t xml:space="preserve">user </w:t>
      </w:r>
      <w:r w:rsidR="00445943">
        <w:rPr>
          <w:b/>
          <w:noProof/>
          <w:color w:val="000000" w:themeColor="text1"/>
          <w:lang w:val="bg-BG"/>
        </w:rPr>
        <w:t>local</w:t>
      </w:r>
      <w:r w:rsidRPr="00125D48">
        <w:rPr>
          <w:b/>
          <w:noProof/>
          <w:color w:val="000000" w:themeColor="text1"/>
          <w:lang w:val="bg-BG"/>
        </w:rPr>
        <w:t xml:space="preserve"> data</w:t>
      </w:r>
      <w:r w:rsidRPr="00125D48">
        <w:rPr>
          <w:noProof/>
          <w:color w:val="000000" w:themeColor="text1"/>
          <w:lang w:val="bg-BG"/>
        </w:rPr>
        <w:t>) about the current user should be deleted</w:t>
      </w:r>
    </w:p>
    <w:p w14:paraId="36AC5C6B" w14:textId="14FCAF16" w:rsidR="00AB1815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drawing>
          <wp:inline distT="0" distB="0" distL="0" distR="0" wp14:anchorId="3CD59CBC" wp14:editId="0FB26C39">
            <wp:extent cx="5972810" cy="868680"/>
            <wp:effectExtent l="0" t="0" r="889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1076" w14:textId="69FA8B33" w:rsidR="00AB1815" w:rsidRDefault="00AB1815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4BBB157E" w14:textId="2C94962C" w:rsidR="001C285E" w:rsidRPr="00125D48" w:rsidRDefault="001C285E" w:rsidP="00AB1815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5B51CF87" wp14:editId="28D226BE">
            <wp:extent cx="5972810" cy="107442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DDD" w14:textId="77777777" w:rsidR="00DB030C" w:rsidRPr="00125D48" w:rsidRDefault="00DB030C" w:rsidP="00AB1815">
      <w:pPr>
        <w:spacing w:before="120" w:after="160" w:line="240" w:lineRule="auto"/>
        <w:jc w:val="both"/>
        <w:rPr>
          <w:noProof/>
          <w:lang w:val="bg-BG"/>
        </w:rPr>
      </w:pPr>
    </w:p>
    <w:p w14:paraId="1F18DBB9" w14:textId="78EAD142" w:rsidR="00DB030C" w:rsidRPr="00125D48" w:rsidRDefault="00DB030C" w:rsidP="00DB030C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Home Page </w:t>
      </w:r>
      <w:r w:rsidR="0075753B" w:rsidRPr="00125D48">
        <w:rPr>
          <w:noProof/>
          <w:lang w:val="bg-BG"/>
        </w:rPr>
        <w:t>(3</w:t>
      </w:r>
      <w:r w:rsidR="00CC4E0C" w:rsidRPr="00125D48">
        <w:rPr>
          <w:noProof/>
          <w:lang w:val="bg-BG"/>
        </w:rPr>
        <w:t>0 pts)</w:t>
      </w:r>
    </w:p>
    <w:p w14:paraId="5AB78EF1" w14:textId="35085311" w:rsidR="00387495" w:rsidRDefault="00DD74F9" w:rsidP="001D6EB9">
      <w:pPr>
        <w:rPr>
          <w:noProof/>
          <w:lang w:val="bg-BG"/>
        </w:rPr>
      </w:pPr>
      <w:r w:rsidRPr="00125D48">
        <w:rPr>
          <w:noProof/>
          <w:lang w:val="bg-BG"/>
        </w:rPr>
        <w:t>Successfully logged-</w:t>
      </w:r>
      <w:r w:rsidR="00083D6E" w:rsidRPr="00125D48">
        <w:rPr>
          <w:noProof/>
          <w:lang w:val="bg-BG"/>
        </w:rPr>
        <w:t xml:space="preserve">in </w:t>
      </w:r>
      <w:r w:rsidR="00041302" w:rsidRPr="00125D48">
        <w:rPr>
          <w:noProof/>
          <w:lang w:val="bg-BG"/>
        </w:rPr>
        <w:t xml:space="preserve">users should be welcomed by the </w:t>
      </w:r>
      <w:r w:rsidR="00A65357" w:rsidRPr="00125D48">
        <w:rPr>
          <w:rStyle w:val="CodeChar"/>
          <w:lang w:val="bg-BG"/>
        </w:rPr>
        <w:t>H</w:t>
      </w:r>
      <w:r w:rsidR="00041302" w:rsidRPr="00125D48">
        <w:rPr>
          <w:rStyle w:val="CodeChar"/>
          <w:lang w:val="bg-BG"/>
        </w:rPr>
        <w:t>ome</w:t>
      </w:r>
      <w:r w:rsidR="00041302" w:rsidRPr="00125D48">
        <w:rPr>
          <w:b/>
          <w:noProof/>
          <w:lang w:val="bg-BG"/>
        </w:rPr>
        <w:t xml:space="preserve"> </w:t>
      </w:r>
      <w:r w:rsidR="009546B5" w:rsidRPr="00125D48">
        <w:rPr>
          <w:rStyle w:val="CodeChar"/>
          <w:lang w:val="bg-BG"/>
        </w:rPr>
        <w:t>page</w:t>
      </w:r>
      <w:r w:rsidR="00041302" w:rsidRPr="00125D48">
        <w:rPr>
          <w:noProof/>
          <w:lang w:val="bg-BG"/>
        </w:rPr>
        <w:t>. They should be able to see all created</w:t>
      </w:r>
      <w:r w:rsidR="00E467F8" w:rsidRPr="00125D48">
        <w:rPr>
          <w:noProof/>
          <w:lang w:val="bg-BG"/>
        </w:rPr>
        <w:t xml:space="preserve"> (</w:t>
      </w:r>
      <w:r w:rsidR="00041302" w:rsidRPr="00125D48">
        <w:rPr>
          <w:noProof/>
          <w:lang w:val="bg-BG"/>
        </w:rPr>
        <w:t>organized</w:t>
      </w:r>
      <w:r w:rsidR="00E467F8" w:rsidRPr="00125D48">
        <w:rPr>
          <w:noProof/>
          <w:lang w:val="bg-BG"/>
        </w:rPr>
        <w:t>)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41302" w:rsidRPr="00125D48">
        <w:rPr>
          <w:noProof/>
          <w:lang w:val="bg-BG"/>
        </w:rPr>
        <w:t>.</w:t>
      </w:r>
    </w:p>
    <w:p w14:paraId="122FAF0F" w14:textId="46B5AD42" w:rsidR="00445943" w:rsidRPr="00125D48" w:rsidRDefault="001C285E" w:rsidP="00445943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2D87DC44" wp14:editId="3021C232">
            <wp:extent cx="5972810" cy="2774950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302" w:rsidRPr="00125D48">
        <w:rPr>
          <w:noProof/>
          <w:lang w:val="bg-BG"/>
        </w:rPr>
        <w:t xml:space="preserve">If there are </w:t>
      </w:r>
      <w:r w:rsidR="0067257D" w:rsidRPr="00125D48">
        <w:rPr>
          <w:b/>
          <w:noProof/>
          <w:lang w:val="bg-BG"/>
        </w:rPr>
        <w:t>NO</w:t>
      </w:r>
      <w:r w:rsidR="0067257D" w:rsidRPr="00125D48">
        <w:rPr>
          <w:noProof/>
          <w:lang w:val="bg-BG"/>
        </w:rPr>
        <w:t xml:space="preserve"> </w:t>
      </w:r>
      <w:r w:rsidR="00083D6E" w:rsidRPr="00125D48">
        <w:rPr>
          <w:noProof/>
          <w:lang w:val="bg-BG"/>
        </w:rPr>
        <w:t>such</w:t>
      </w:r>
      <w:r w:rsidR="00041302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083D6E" w:rsidRPr="00125D48">
        <w:rPr>
          <w:noProof/>
          <w:lang w:val="bg-BG"/>
        </w:rPr>
        <w:t xml:space="preserve">, </w:t>
      </w:r>
      <w:r w:rsidR="00041302" w:rsidRPr="00125D48">
        <w:rPr>
          <w:noProof/>
          <w:lang w:val="bg-BG"/>
        </w:rPr>
        <w:t>the following view</w:t>
      </w:r>
      <w:r w:rsidR="00083D6E" w:rsidRPr="00125D48">
        <w:rPr>
          <w:noProof/>
          <w:lang w:val="bg-BG"/>
        </w:rPr>
        <w:t xml:space="preserve"> should be di</w:t>
      </w:r>
      <w:r w:rsidR="00445943" w:rsidRPr="00125D48">
        <w:rPr>
          <w:noProof/>
          <w:lang w:val="bg-BG"/>
        </w:rPr>
        <w:t>splayed:</w:t>
      </w:r>
    </w:p>
    <w:p w14:paraId="58A3B6D4" w14:textId="5E007610" w:rsidR="00041302" w:rsidRPr="00125D48" w:rsidRDefault="00445943" w:rsidP="001D6EB9">
      <w:pPr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6858A429" wp14:editId="69EBD32B">
            <wp:extent cx="5972810" cy="4778375"/>
            <wp:effectExtent l="0" t="0" r="889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B87A" w14:textId="49E36286" w:rsidR="00041302" w:rsidRDefault="00041302" w:rsidP="00603BBD">
      <w:pPr>
        <w:jc w:val="center"/>
        <w:rPr>
          <w:noProof/>
          <w:lang w:val="bg-BG"/>
        </w:rPr>
      </w:pPr>
    </w:p>
    <w:p w14:paraId="077FE0AA" w14:textId="4A307FB3" w:rsidR="00ED5916" w:rsidRPr="00ED5916" w:rsidRDefault="00ED5916" w:rsidP="00603BBD">
      <w:pPr>
        <w:jc w:val="center"/>
        <w:rPr>
          <w:noProof/>
        </w:rPr>
      </w:pPr>
      <w:r>
        <w:rPr>
          <w:noProof/>
        </w:rPr>
        <w:t>[</w:t>
      </w:r>
      <w:r>
        <w:rPr>
          <w:rFonts w:ascii="Consolas" w:hAnsi="Consolas"/>
          <w:b/>
          <w:noProof/>
        </w:rPr>
        <w:t xml:space="preserve">Create the first </w:t>
      </w:r>
      <w:r w:rsidR="00445943">
        <w:rPr>
          <w:rFonts w:ascii="Consolas" w:hAnsi="Consolas"/>
          <w:b/>
          <w:noProof/>
        </w:rPr>
        <w:t>trek</w:t>
      </w:r>
      <w:r w:rsidRPr="00ED5916">
        <w:rPr>
          <w:rFonts w:ascii="Consolas" w:hAnsi="Consolas"/>
          <w:b/>
          <w:noProof/>
        </w:rPr>
        <w:t>?</w:t>
      </w:r>
      <w:r>
        <w:rPr>
          <w:noProof/>
        </w:rPr>
        <w:t xml:space="preserve">] </w:t>
      </w:r>
      <w:r w:rsidRPr="00ED5916">
        <w:rPr>
          <w:b/>
          <w:noProof/>
        </w:rPr>
        <w:t>button</w:t>
      </w:r>
      <w:r>
        <w:rPr>
          <w:b/>
          <w:noProof/>
        </w:rPr>
        <w:t xml:space="preserve"> </w:t>
      </w:r>
      <w:r>
        <w:rPr>
          <w:noProof/>
        </w:rPr>
        <w:t xml:space="preserve">should refer to the </w:t>
      </w:r>
      <w:r w:rsidR="00445943">
        <w:rPr>
          <w:b/>
          <w:noProof/>
        </w:rPr>
        <w:t>request</w:t>
      </w:r>
      <w:r>
        <w:rPr>
          <w:noProof/>
        </w:rPr>
        <w:t xml:space="preserve"> </w:t>
      </w:r>
      <w:r w:rsidR="00AE6705">
        <w:rPr>
          <w:b/>
          <w:noProof/>
        </w:rPr>
        <w:t>trek</w:t>
      </w:r>
      <w:r>
        <w:rPr>
          <w:noProof/>
        </w:rPr>
        <w:t xml:space="preserve"> </w:t>
      </w:r>
      <w:r w:rsidRPr="00ED5916">
        <w:rPr>
          <w:b/>
          <w:noProof/>
        </w:rPr>
        <w:t>form</w:t>
      </w:r>
    </w:p>
    <w:p w14:paraId="068E9FA4" w14:textId="1773735E" w:rsidR="00C7421E" w:rsidRPr="00125D48" w:rsidRDefault="001C285E" w:rsidP="00C7421E">
      <w:pPr>
        <w:pStyle w:val="Heading3"/>
        <w:rPr>
          <w:noProof/>
          <w:lang w:val="bg-BG"/>
        </w:rPr>
      </w:pPr>
      <w:r>
        <w:rPr>
          <w:noProof/>
        </w:rPr>
        <w:t>Request</w:t>
      </w:r>
      <w:r w:rsidR="00DB030C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="00DB030C" w:rsidRPr="00125D48">
        <w:rPr>
          <w:noProof/>
          <w:lang w:val="bg-BG"/>
        </w:rPr>
        <w:t xml:space="preserve"> </w:t>
      </w:r>
      <w:r w:rsidR="008B0FB8" w:rsidRPr="00125D48">
        <w:rPr>
          <w:noProof/>
          <w:lang w:val="bg-BG"/>
        </w:rPr>
        <w:t>(10 pts)</w:t>
      </w:r>
    </w:p>
    <w:p w14:paraId="55C8586C" w14:textId="62F96477" w:rsidR="00E678A2" w:rsidRPr="00125D48" w:rsidRDefault="00E678A2" w:rsidP="00E678A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Create (organize)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11799F5C" w14:textId="0F678576" w:rsidR="005665E2" w:rsidRPr="00125D48" w:rsidRDefault="00CD4C29" w:rsidP="008C7901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in the</w:t>
      </w:r>
      <w:r w:rsidRPr="00125D48">
        <w:rPr>
          <w:b/>
          <w:noProof/>
          <w:lang w:val="bg-BG"/>
        </w:rPr>
        <w:t xml:space="preserve"> NavBar</w:t>
      </w:r>
      <w:r w:rsidRPr="00125D48">
        <w:rPr>
          <w:noProof/>
          <w:lang w:val="bg-BG"/>
        </w:rPr>
        <w:t xml:space="preserve"> </w:t>
      </w:r>
      <w:r w:rsidR="005665E2" w:rsidRPr="00125D48">
        <w:rPr>
          <w:noProof/>
          <w:lang w:val="bg-BG"/>
        </w:rPr>
        <w:t xml:space="preserve">should </w:t>
      </w:r>
      <w:r w:rsidR="005665E2" w:rsidRPr="00125D48">
        <w:rPr>
          <w:b/>
          <w:bCs/>
          <w:noProof/>
          <w:lang w:val="bg-BG"/>
        </w:rPr>
        <w:t>display</w:t>
      </w:r>
      <w:r w:rsidR="005665E2" w:rsidRPr="00125D48">
        <w:rPr>
          <w:noProof/>
          <w:lang w:val="bg-BG"/>
        </w:rPr>
        <w:t xml:space="preserve"> the </w:t>
      </w:r>
      <w:r w:rsidR="001C285E">
        <w:rPr>
          <w:rStyle w:val="CodeChar"/>
        </w:rPr>
        <w:t>Request</w:t>
      </w:r>
      <w:r w:rsidR="00072842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0F3B7D" w:rsidRPr="00125D48">
        <w:rPr>
          <w:noProof/>
          <w:lang w:val="bg-BG"/>
        </w:rPr>
        <w:t xml:space="preserve"> </w:t>
      </w:r>
      <w:r w:rsidR="005665E2" w:rsidRPr="00125D48">
        <w:rPr>
          <w:rStyle w:val="CodeChar"/>
          <w:lang w:val="bg-BG"/>
        </w:rPr>
        <w:t>page</w:t>
      </w:r>
      <w:r w:rsidR="00D13C3F" w:rsidRPr="00125D48">
        <w:rPr>
          <w:noProof/>
          <w:lang w:val="bg-BG"/>
        </w:rPr>
        <w:t>.</w:t>
      </w:r>
    </w:p>
    <w:p w14:paraId="5282B2B2" w14:textId="74005446" w:rsidR="00D13C3F" w:rsidRPr="004D365C" w:rsidRDefault="004D365C" w:rsidP="008C7901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D13C3F" w:rsidRPr="00125D48">
        <w:rPr>
          <w:noProof/>
          <w:lang w:val="bg-BG"/>
        </w:rPr>
        <w:t>The form should contain the following validations:</w:t>
      </w:r>
    </w:p>
    <w:p w14:paraId="143AAE20" w14:textId="6A9DD6CF" w:rsidR="00AB1815" w:rsidRPr="00125D48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name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6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2A36AC1C" w14:textId="01C106F0" w:rsidR="00AB1815" w:rsidRDefault="00AB1815" w:rsidP="00AB1815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Pr="00125D48">
        <w:rPr>
          <w:b/>
          <w:noProof/>
          <w:lang w:val="bg-BG"/>
        </w:rPr>
        <w:t>description</w:t>
      </w:r>
      <w:r w:rsidRPr="00125D48">
        <w:rPr>
          <w:noProof/>
          <w:lang w:val="bg-BG"/>
        </w:rPr>
        <w:t xml:space="preserve"> should be </w:t>
      </w:r>
      <w:r w:rsidRPr="00125D48">
        <w:rPr>
          <w:b/>
          <w:noProof/>
          <w:lang w:val="bg-BG"/>
        </w:rPr>
        <w:t>at least 10 characters</w:t>
      </w:r>
      <w:r w:rsidRPr="00125D48">
        <w:rPr>
          <w:noProof/>
          <w:lang w:val="bg-BG"/>
        </w:rPr>
        <w:t xml:space="preserve"> long</w:t>
      </w:r>
      <w:r w:rsidR="00456C73" w:rsidRPr="00125D48">
        <w:rPr>
          <w:noProof/>
          <w:lang w:val="bg-BG"/>
        </w:rPr>
        <w:t>.</w:t>
      </w:r>
    </w:p>
    <w:p w14:paraId="6533DEA8" w14:textId="6A379D2E" w:rsidR="004D365C" w:rsidRPr="004D365C" w:rsidRDefault="004D365C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After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</w:t>
      </w:r>
      <w:r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creation, a notification message </w:t>
      </w:r>
      <w:r w:rsidRPr="00125D48">
        <w:rPr>
          <w:rFonts w:ascii="Consolas" w:hAnsi="Consolas"/>
          <w:b/>
          <w:noProof/>
          <w:lang w:val="bg-BG"/>
        </w:rPr>
        <w:t>"</w:t>
      </w:r>
      <w:r>
        <w:rPr>
          <w:rFonts w:ascii="Consolas" w:hAnsi="Consolas"/>
          <w:b/>
          <w:noProof/>
          <w:lang w:val="bg-BG"/>
        </w:rPr>
        <w:t>Trek</w:t>
      </w:r>
      <w:r w:rsidRPr="00125D48">
        <w:rPr>
          <w:b/>
          <w:noProof/>
          <w:lang w:val="bg-BG"/>
        </w:rPr>
        <w:t xml:space="preserve"> </w:t>
      </w:r>
      <w:r w:rsidRPr="00125D48">
        <w:rPr>
          <w:rFonts w:ascii="Consolas" w:hAnsi="Consolas"/>
          <w:b/>
          <w:noProof/>
          <w:lang w:val="bg-BG"/>
        </w:rPr>
        <w:t>created successfully."</w:t>
      </w:r>
      <w:r w:rsidRPr="00125D48">
        <w:rPr>
          <w:noProof/>
          <w:lang w:val="bg-BG"/>
        </w:rPr>
        <w:t xml:space="preserve"> should be displayed and the </w:t>
      </w:r>
      <w:r w:rsidRPr="00125D48">
        <w:rPr>
          <w:rStyle w:val="CodeChar"/>
          <w:lang w:val="bg-BG"/>
        </w:rPr>
        <w:t>Home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/>
          <w:noProof/>
          <w:lang w:val="bg-BG"/>
        </w:rPr>
        <w:t xml:space="preserve"> </w:t>
      </w:r>
      <w:r w:rsidRPr="00125D48">
        <w:rPr>
          <w:noProof/>
          <w:lang w:val="bg-BG"/>
        </w:rPr>
        <w:t>should be shown.</w:t>
      </w:r>
    </w:p>
    <w:p w14:paraId="0030EC5C" w14:textId="693EDE09" w:rsidR="00AB1815" w:rsidRPr="00125D48" w:rsidRDefault="00AB1815" w:rsidP="004D365C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By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>default</w:t>
      </w:r>
      <w:r w:rsidRPr="00125D48">
        <w:rPr>
          <w:noProof/>
          <w:lang w:val="bg-BG"/>
        </w:rPr>
        <w:t xml:space="preserve">, every newly created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must have additional info</w:t>
      </w:r>
      <w:r w:rsidR="00484C0C" w:rsidRPr="00125D48">
        <w:rPr>
          <w:noProof/>
          <w:lang w:val="bg-BG"/>
        </w:rPr>
        <w:t>rmation</w:t>
      </w:r>
      <w:r w:rsidR="00456C73" w:rsidRPr="00125D48">
        <w:rPr>
          <w:noProof/>
          <w:lang w:val="bg-BG"/>
        </w:rPr>
        <w:t>:</w:t>
      </w:r>
    </w:p>
    <w:p w14:paraId="21C34DEB" w14:textId="3E661B49" w:rsidR="00484C0C" w:rsidRPr="00125D48" w:rsidRDefault="00456C73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 w:rsidRPr="00125D48">
        <w:rPr>
          <w:b/>
          <w:noProof/>
          <w:lang w:val="bg-BG"/>
        </w:rPr>
        <w:t>O</w:t>
      </w:r>
      <w:r w:rsidR="00484C0C" w:rsidRPr="00125D48">
        <w:rPr>
          <w:b/>
          <w:noProof/>
          <w:lang w:val="bg-BG"/>
        </w:rPr>
        <w:t xml:space="preserve">rganizer: </w:t>
      </w:r>
      <w:r w:rsidR="00484C0C" w:rsidRPr="00125D48">
        <w:rPr>
          <w:noProof/>
          <w:lang w:val="bg-BG"/>
        </w:rPr>
        <w:t xml:space="preserve">string representing the current </w:t>
      </w:r>
      <w:r w:rsidR="00AE6705">
        <w:rPr>
          <w:noProof/>
          <w:lang w:val="bg-BG"/>
        </w:rPr>
        <w:t>trek</w:t>
      </w:r>
      <w:r w:rsidR="00484C0C" w:rsidRPr="00125D48">
        <w:rPr>
          <w:noProof/>
          <w:lang w:val="bg-BG"/>
        </w:rPr>
        <w:t xml:space="preserve"> creator</w:t>
      </w:r>
      <w:r w:rsidR="00672DDB" w:rsidRPr="00125D48">
        <w:rPr>
          <w:noProof/>
          <w:lang w:val="bg-BG"/>
        </w:rPr>
        <w:t>;</w:t>
      </w:r>
    </w:p>
    <w:p w14:paraId="7DB4E8F8" w14:textId="4B811B64" w:rsidR="00484C0C" w:rsidRPr="00125D48" w:rsidRDefault="001C285E" w:rsidP="004D365C">
      <w:pPr>
        <w:pStyle w:val="ListParagraph"/>
        <w:numPr>
          <w:ilvl w:val="1"/>
          <w:numId w:val="29"/>
        </w:numPr>
        <w:rPr>
          <w:noProof/>
          <w:lang w:val="bg-BG"/>
        </w:rPr>
      </w:pPr>
      <w:r>
        <w:rPr>
          <w:b/>
          <w:noProof/>
        </w:rPr>
        <w:t>Likes</w:t>
      </w:r>
      <w:r w:rsidR="00484C0C" w:rsidRPr="00125D48">
        <w:rPr>
          <w:b/>
          <w:noProof/>
          <w:lang w:val="bg-BG"/>
        </w:rPr>
        <w:t xml:space="preserve">: </w:t>
      </w:r>
      <w:r w:rsidR="00484C0C" w:rsidRPr="00125D48">
        <w:rPr>
          <w:noProof/>
          <w:lang w:val="bg-BG"/>
        </w:rPr>
        <w:t xml:space="preserve">number starting </w:t>
      </w:r>
      <w:r w:rsidR="00827F82" w:rsidRPr="00125D48">
        <w:rPr>
          <w:noProof/>
          <w:lang w:val="bg-BG"/>
        </w:rPr>
        <w:t xml:space="preserve">from </w:t>
      </w:r>
      <w:r w:rsidR="00484C0C" w:rsidRPr="00125D48">
        <w:rPr>
          <w:noProof/>
          <w:lang w:val="bg-BG"/>
        </w:rPr>
        <w:t>0;</w:t>
      </w:r>
    </w:p>
    <w:p w14:paraId="60BD594D" w14:textId="194D2896" w:rsidR="00AB1815" w:rsidRPr="00125D48" w:rsidRDefault="00AB1815" w:rsidP="00AB1815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inputs </w:t>
      </w:r>
      <w:r w:rsidR="00585FA8" w:rsidRPr="00125D48">
        <w:rPr>
          <w:noProof/>
          <w:lang w:val="bg-BG"/>
        </w:rPr>
        <w:t xml:space="preserve">fields </w:t>
      </w:r>
      <w:r w:rsidRPr="00125D48">
        <w:rPr>
          <w:noProof/>
          <w:lang w:val="bg-BG"/>
        </w:rPr>
        <w:t xml:space="preserve">in the form </w:t>
      </w:r>
      <w:r w:rsidRPr="00125D48">
        <w:rPr>
          <w:b/>
          <w:noProof/>
          <w:lang w:val="bg-BG"/>
        </w:rPr>
        <w:t>should be cleared</w:t>
      </w:r>
      <w:r w:rsidR="00585FA8" w:rsidRPr="00125D48">
        <w:rPr>
          <w:b/>
          <w:noProof/>
          <w:lang w:val="bg-BG"/>
        </w:rPr>
        <w:t>.</w:t>
      </w:r>
    </w:p>
    <w:p w14:paraId="6BDA509F" w14:textId="3C223957" w:rsidR="00827F82" w:rsidRPr="00125D48" w:rsidRDefault="00484C0C" w:rsidP="00C11861">
      <w:pPr>
        <w:pStyle w:val="ListParagraph"/>
        <w:numPr>
          <w:ilvl w:val="0"/>
          <w:numId w:val="28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BA3109" w:rsidRPr="00125D48">
        <w:rPr>
          <w:noProof/>
          <w:lang w:val="bg-BG"/>
        </w:rPr>
        <w:t xml:space="preserve">newly organizer </w:t>
      </w:r>
      <w:r w:rsidR="00AE6705">
        <w:rPr>
          <w:noProof/>
          <w:lang w:val="bg-BG"/>
        </w:rPr>
        <w:t>trek</w:t>
      </w:r>
      <w:r w:rsidR="00BA3109" w:rsidRPr="00125D48">
        <w:rPr>
          <w:noProof/>
          <w:lang w:val="bg-BG"/>
        </w:rPr>
        <w:t xml:space="preserve"> should be stored in the "</w:t>
      </w:r>
      <w:r w:rsidR="00AE6705">
        <w:rPr>
          <w:rStyle w:val="CodeChar"/>
          <w:lang w:val="bg-BG"/>
        </w:rPr>
        <w:t>treks</w:t>
      </w:r>
      <w:r w:rsidR="00BA3109" w:rsidRPr="00125D48">
        <w:rPr>
          <w:noProof/>
          <w:lang w:val="bg-BG"/>
        </w:rPr>
        <w:t>"</w:t>
      </w:r>
      <w:r w:rsidR="00900759">
        <w:rPr>
          <w:noProof/>
        </w:rPr>
        <w:t xml:space="preserve"> collection</w:t>
      </w:r>
      <w:r w:rsidR="00BA3109" w:rsidRPr="00125D48">
        <w:rPr>
          <w:noProof/>
          <w:lang w:val="bg-BG"/>
        </w:rPr>
        <w:t>.</w:t>
      </w:r>
    </w:p>
    <w:p w14:paraId="16FDECE7" w14:textId="1485EEEB" w:rsidR="009A4C7E" w:rsidRPr="00125D48" w:rsidRDefault="001C285E" w:rsidP="003177FD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712B6A6F" wp14:editId="054E31E0">
            <wp:extent cx="5972810" cy="3693795"/>
            <wp:effectExtent l="0" t="0" r="889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00E7" w14:textId="0B9E8FD2" w:rsidR="008018D8" w:rsidRPr="00125D48" w:rsidRDefault="001C285E" w:rsidP="003177FD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5D0027E8" wp14:editId="5CF4EBBB">
            <wp:extent cx="5972810" cy="662305"/>
            <wp:effectExtent l="0" t="0" r="889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DCA" w14:textId="33793C33" w:rsidR="008018D8" w:rsidRPr="00125D48" w:rsidRDefault="001C285E" w:rsidP="00F0280A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4D07445F" wp14:editId="2AB089EC">
            <wp:extent cx="5972810" cy="703580"/>
            <wp:effectExtent l="0" t="0" r="889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FA5" w14:textId="59835707" w:rsidR="00027345" w:rsidRPr="00125D48" w:rsidRDefault="00027345" w:rsidP="0002734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Details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8B0FB8" w:rsidRPr="00125D48">
        <w:rPr>
          <w:noProof/>
          <w:lang w:val="bg-BG"/>
        </w:rPr>
        <w:t>(</w:t>
      </w:r>
      <w:r w:rsidR="00113831">
        <w:rPr>
          <w:noProof/>
        </w:rPr>
        <w:t>10</w:t>
      </w:r>
      <w:r w:rsidR="008B0FB8" w:rsidRPr="00125D48">
        <w:rPr>
          <w:noProof/>
          <w:lang w:val="bg-BG"/>
        </w:rPr>
        <w:t xml:space="preserve"> pts)</w:t>
      </w:r>
    </w:p>
    <w:p w14:paraId="43D38179" w14:textId="3AB113CD" w:rsidR="007C3AD2" w:rsidRPr="00125D48" w:rsidRDefault="007C3AD2" w:rsidP="007C3AD2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view details </w:t>
      </w:r>
      <w:r w:rsidRPr="00125D48">
        <w:rPr>
          <w:bCs/>
          <w:noProof/>
          <w:lang w:val="bg-BG"/>
        </w:rPr>
        <w:t>about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60E61800" w14:textId="01E47648" w:rsidR="003A6B23" w:rsidRPr="00125D48" w:rsidRDefault="003A6B23" w:rsidP="003A6B23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More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in 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.</w:t>
      </w:r>
    </w:p>
    <w:p w14:paraId="1CC1A8D8" w14:textId="29FFD4EB" w:rsidR="003A2DD5" w:rsidRPr="00125D48" w:rsidRDefault="006D7358" w:rsidP="006D7358">
      <w:pPr>
        <w:pStyle w:val="ListParagraph"/>
        <w:numPr>
          <w:ilvl w:val="0"/>
          <w:numId w:val="29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If </w:t>
      </w:r>
      <w:r w:rsidR="003A2DD5" w:rsidRPr="00125D48">
        <w:rPr>
          <w:noProof/>
          <w:lang w:val="bg-BG"/>
        </w:rPr>
        <w:t>the currently logged</w:t>
      </w:r>
      <w:r w:rsidR="00551FCC" w:rsidRPr="00125D48">
        <w:rPr>
          <w:noProof/>
          <w:lang w:val="bg-BG"/>
        </w:rPr>
        <w:t>-in</w:t>
      </w:r>
      <w:r w:rsidR="003A2DD5" w:rsidRPr="00125D48">
        <w:rPr>
          <w:noProof/>
          <w:lang w:val="bg-BG"/>
        </w:rPr>
        <w:t xml:space="preserve"> user is the organizer of the </w:t>
      </w:r>
      <w:r w:rsidR="00AE6705">
        <w:rPr>
          <w:noProof/>
          <w:lang w:val="bg-BG"/>
        </w:rPr>
        <w:t>trek</w:t>
      </w:r>
      <w:r w:rsidR="003A2DD5" w:rsidRPr="00125D48">
        <w:rPr>
          <w:noProof/>
          <w:lang w:val="bg-BG"/>
        </w:rPr>
        <w:t xml:space="preserve">, </w:t>
      </w:r>
      <w:r w:rsidR="001F0288" w:rsidRPr="00125D48">
        <w:rPr>
          <w:noProof/>
          <w:lang w:val="bg-BG"/>
        </w:rPr>
        <w:t>the</w:t>
      </w:r>
      <w:r w:rsidR="003A2DD5" w:rsidRPr="00125D48">
        <w:rPr>
          <w:noProof/>
          <w:lang w:val="bg-BG"/>
        </w:rPr>
        <w:t xml:space="preserve">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Edit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noProof/>
          <w:lang w:val="bg-BG"/>
        </w:rPr>
        <w:t xml:space="preserve">and </w:t>
      </w:r>
      <w:r w:rsidR="00572F23" w:rsidRPr="00125D48">
        <w:rPr>
          <w:noProof/>
          <w:lang w:val="bg-BG"/>
        </w:rPr>
        <w:t>[</w:t>
      </w:r>
      <w:r w:rsidR="00572F23" w:rsidRPr="00125D48">
        <w:rPr>
          <w:rStyle w:val="CodeChar"/>
          <w:lang w:val="bg-BG"/>
        </w:rPr>
        <w:t>Close</w:t>
      </w:r>
      <w:r w:rsidR="00572F23" w:rsidRPr="00125D48">
        <w:rPr>
          <w:noProof/>
          <w:lang w:val="bg-BG"/>
        </w:rPr>
        <w:t xml:space="preserve">] </w:t>
      </w:r>
      <w:r w:rsidR="003A2DD5" w:rsidRPr="00125D48">
        <w:rPr>
          <w:b/>
          <w:noProof/>
          <w:lang w:val="bg-BG"/>
        </w:rPr>
        <w:t>buttons</w:t>
      </w:r>
      <w:r w:rsidR="001F0288" w:rsidRPr="00125D48">
        <w:rPr>
          <w:b/>
          <w:noProof/>
          <w:lang w:val="bg-BG"/>
        </w:rPr>
        <w:t xml:space="preserve"> </w:t>
      </w:r>
      <w:r w:rsidR="001F0288" w:rsidRPr="00125D48">
        <w:rPr>
          <w:noProof/>
          <w:lang w:val="bg-BG"/>
        </w:rPr>
        <w:t xml:space="preserve">should be </w:t>
      </w:r>
      <w:r w:rsidR="00AD34A4" w:rsidRPr="00125D48">
        <w:rPr>
          <w:noProof/>
          <w:lang w:val="bg-BG"/>
        </w:rPr>
        <w:t>set to</w:t>
      </w:r>
      <w:r w:rsidR="00AD34A4" w:rsidRPr="00125D48">
        <w:rPr>
          <w:b/>
          <w:noProof/>
          <w:lang w:val="bg-BG"/>
        </w:rPr>
        <w:t xml:space="preserve"> </w:t>
      </w:r>
      <w:r w:rsidR="001F0288" w:rsidRPr="00125D48">
        <w:rPr>
          <w:b/>
          <w:noProof/>
          <w:lang w:val="bg-BG"/>
        </w:rPr>
        <w:t>visible</w:t>
      </w:r>
      <w:r w:rsidR="003A2DD5" w:rsidRPr="00125D48">
        <w:rPr>
          <w:noProof/>
          <w:lang w:val="bg-BG"/>
        </w:rPr>
        <w:t xml:space="preserve">, otherwise there </w:t>
      </w:r>
      <w:r w:rsidR="001F0288" w:rsidRPr="00125D48">
        <w:rPr>
          <w:noProof/>
          <w:lang w:val="bg-BG"/>
        </w:rPr>
        <w:t xml:space="preserve">should </w:t>
      </w:r>
      <w:r w:rsidR="003A2DD5" w:rsidRPr="00125D48">
        <w:rPr>
          <w:noProof/>
          <w:lang w:val="bg-BG"/>
        </w:rPr>
        <w:t xml:space="preserve">be only 1 button </w:t>
      </w:r>
      <w:r w:rsidR="006D40D9" w:rsidRPr="00125D48">
        <w:rPr>
          <w:noProof/>
          <w:lang w:val="bg-BG"/>
        </w:rPr>
        <w:t>[</w:t>
      </w:r>
      <w:r w:rsidR="001C285E">
        <w:rPr>
          <w:rStyle w:val="CodeChar"/>
        </w:rPr>
        <w:t>Like</w:t>
      </w:r>
      <w:r w:rsidR="006D40D9" w:rsidRPr="00125D48">
        <w:rPr>
          <w:noProof/>
          <w:lang w:val="bg-BG"/>
        </w:rPr>
        <w:t>]</w:t>
      </w:r>
      <w:r w:rsidR="003A2DD5" w:rsidRPr="00125D48">
        <w:rPr>
          <w:noProof/>
          <w:lang w:val="bg-BG"/>
        </w:rPr>
        <w:t>.</w:t>
      </w:r>
    </w:p>
    <w:p w14:paraId="06C0EF87" w14:textId="4D09F191" w:rsidR="00027345" w:rsidRPr="00125D48" w:rsidRDefault="00234D22" w:rsidP="003A2DD5">
      <w:pPr>
        <w:jc w:val="center"/>
        <w:rPr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11852A0F" wp14:editId="18F65A9F">
            <wp:extent cx="5972810" cy="422910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AE57" w14:textId="34F6FBCE" w:rsidR="00AB1815" w:rsidRPr="00125D48" w:rsidRDefault="00234D22" w:rsidP="00D821DF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1685080E" wp14:editId="4E3F11FE">
            <wp:extent cx="5867214" cy="4077970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056" cy="40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AAB" w14:textId="5089C935" w:rsidR="007D3B36" w:rsidRPr="00125D48" w:rsidRDefault="00DB030C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Edit </w:t>
      </w:r>
      <w:r w:rsidR="00AE6705">
        <w:rPr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FD5D59" w:rsidRPr="00125D48">
        <w:rPr>
          <w:noProof/>
          <w:lang w:val="bg-BG"/>
        </w:rPr>
        <w:t>(</w:t>
      </w:r>
      <w:r w:rsidR="00DF28C6">
        <w:rPr>
          <w:noProof/>
        </w:rPr>
        <w:t>1</w:t>
      </w:r>
      <w:r w:rsidR="001B70A0">
        <w:rPr>
          <w:noProof/>
          <w:lang w:val="bg-BG"/>
        </w:rPr>
        <w:t>0</w:t>
      </w:r>
      <w:r w:rsidR="00FD5D59" w:rsidRPr="00125D48">
        <w:rPr>
          <w:noProof/>
          <w:lang w:val="bg-BG"/>
        </w:rPr>
        <w:t xml:space="preserve"> pts)</w:t>
      </w:r>
    </w:p>
    <w:p w14:paraId="07B3C8EF" w14:textId="6A48676C" w:rsidR="008D69CE" w:rsidRPr="00125D48" w:rsidRDefault="008D69CE" w:rsidP="008D69CE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Pr="00125D48">
        <w:rPr>
          <w:b/>
          <w:noProof/>
          <w:lang w:val="bg-BG"/>
        </w:rPr>
        <w:t xml:space="preserve">edit </w:t>
      </w:r>
      <w:r w:rsidRPr="00125D48">
        <w:rPr>
          <w:noProof/>
          <w:lang w:val="bg-BG"/>
        </w:rPr>
        <w:t xml:space="preserve">their </w:t>
      </w:r>
      <w:r w:rsidRPr="00125D48">
        <w:rPr>
          <w:b/>
          <w:noProof/>
          <w:lang w:val="bg-BG"/>
        </w:rPr>
        <w:t>own</w:t>
      </w:r>
      <w:r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2BFEEF03" w14:textId="53688561" w:rsidR="00486E9B" w:rsidRPr="00125D48" w:rsidRDefault="00486E9B" w:rsidP="00486E9B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Pr="00125D48">
        <w:rPr>
          <w:rStyle w:val="CodeChar"/>
          <w:lang w:val="bg-BG"/>
        </w:rPr>
        <w:t>Edit</w:t>
      </w:r>
      <w:r w:rsidRPr="00125D48">
        <w:rPr>
          <w:b/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the</w:t>
      </w:r>
      <w:r w:rsidRPr="00125D48">
        <w:rPr>
          <w:b/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 xml:space="preserve">of a </w:t>
      </w:r>
      <w:r w:rsidRPr="00125D48">
        <w:rPr>
          <w:b/>
          <w:noProof/>
          <w:lang w:val="bg-BG"/>
        </w:rPr>
        <w:t xml:space="preserve">particular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on the </w:t>
      </w:r>
      <w:r w:rsidR="00AE6705">
        <w:rPr>
          <w:rStyle w:val="CodeChar"/>
          <w:lang w:val="bg-BG"/>
        </w:rPr>
        <w:t>Trek</w:t>
      </w:r>
      <w:r w:rsidR="00001744" w:rsidRPr="00125D48">
        <w:rPr>
          <w:noProof/>
          <w:lang w:val="bg-BG"/>
        </w:rPr>
        <w:t xml:space="preserve"> </w:t>
      </w:r>
      <w:r w:rsidR="00001744" w:rsidRPr="00125D48">
        <w:rPr>
          <w:rStyle w:val="CodeChar"/>
          <w:lang w:val="bg-BG"/>
        </w:rPr>
        <w:t>Details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bCs/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Pr="00125D48">
        <w:rPr>
          <w:b/>
          <w:bCs/>
          <w:noProof/>
          <w:lang w:val="bg-BG"/>
        </w:rPr>
        <w:t>display</w:t>
      </w:r>
      <w:r w:rsidRPr="00125D48">
        <w:rPr>
          <w:noProof/>
          <w:lang w:val="bg-BG"/>
        </w:rPr>
        <w:t xml:space="preserve"> the </w:t>
      </w:r>
      <w:r w:rsidRPr="00125D48">
        <w:rPr>
          <w:rStyle w:val="CodeChar"/>
          <w:lang w:val="bg-BG"/>
        </w:rPr>
        <w:t>Edit</w:t>
      </w:r>
      <w:r w:rsidR="00AD4E6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Pr="00125D48">
        <w:rPr>
          <w:rStyle w:val="CodeChar"/>
          <w:lang w:val="bg-BG"/>
        </w:rPr>
        <w:t>page</w:t>
      </w:r>
      <w:r w:rsidRPr="00125D48">
        <w:rPr>
          <w:noProof/>
          <w:lang w:val="bg-BG"/>
        </w:rPr>
        <w:t>:</w:t>
      </w:r>
    </w:p>
    <w:p w14:paraId="48C916BC" w14:textId="1B99B41A" w:rsidR="00043CEA" w:rsidRPr="00125D48" w:rsidRDefault="00B33151" w:rsidP="008C2FE6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729EFF9E" wp14:editId="2A8EDC70">
            <wp:extent cx="5972810" cy="4507865"/>
            <wp:effectExtent l="0" t="0" r="889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2CAA" w14:textId="7CF0D925" w:rsidR="008018D8" w:rsidRPr="00125D48" w:rsidRDefault="004D365C" w:rsidP="008018D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F9272B" w:rsidRPr="00125D48">
        <w:rPr>
          <w:noProof/>
          <w:lang w:val="bg-BG"/>
        </w:rPr>
        <w:t xml:space="preserve">After a </w:t>
      </w:r>
      <w:r w:rsidR="00F9272B" w:rsidRPr="00125D48">
        <w:rPr>
          <w:b/>
          <w:bCs/>
          <w:noProof/>
          <w:lang w:val="bg-BG"/>
        </w:rPr>
        <w:t>successful edit</w:t>
      </w:r>
      <w:r w:rsidR="005F74CF" w:rsidRPr="00125D48">
        <w:rPr>
          <w:noProof/>
          <w:lang w:val="bg-BG"/>
        </w:rPr>
        <w:t>, a notification message "</w:t>
      </w:r>
      <w:r w:rsidR="00AE6705">
        <w:rPr>
          <w:rStyle w:val="CodeChar"/>
          <w:lang w:val="bg-BG"/>
        </w:rPr>
        <w:t>Trek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edited</w:t>
      </w:r>
      <w:r w:rsidR="005F74CF" w:rsidRPr="00125D48">
        <w:rPr>
          <w:noProof/>
          <w:lang w:val="bg-BG"/>
        </w:rPr>
        <w:t xml:space="preserve"> </w:t>
      </w:r>
      <w:r w:rsidR="005F74CF" w:rsidRPr="00125D48">
        <w:rPr>
          <w:rStyle w:val="CodeChar"/>
          <w:lang w:val="bg-BG"/>
        </w:rPr>
        <w:t>successfully.</w:t>
      </w:r>
      <w:r w:rsidR="005F74CF" w:rsidRPr="00125D48">
        <w:rPr>
          <w:noProof/>
          <w:lang w:val="bg-BG"/>
        </w:rPr>
        <w:t xml:space="preserve">" </w:t>
      </w:r>
      <w:r w:rsidR="00F9272B" w:rsidRPr="00125D48">
        <w:rPr>
          <w:noProof/>
          <w:lang w:val="bg-BG"/>
        </w:rPr>
        <w:t xml:space="preserve">should be </w:t>
      </w:r>
      <w:r w:rsidR="00F9272B" w:rsidRPr="00125D48">
        <w:rPr>
          <w:b/>
          <w:bCs/>
          <w:noProof/>
          <w:lang w:val="bg-BG"/>
        </w:rPr>
        <w:t>displayed</w:t>
      </w:r>
      <w:r w:rsidR="00770D3A" w:rsidRPr="00125D48">
        <w:rPr>
          <w:noProof/>
          <w:lang w:val="bg-BG"/>
        </w:rPr>
        <w:t>,</w:t>
      </w:r>
      <w:r w:rsidR="00EF2E60" w:rsidRPr="00125D48">
        <w:rPr>
          <w:noProof/>
          <w:lang w:val="bg-BG"/>
        </w:rPr>
        <w:t xml:space="preserve"> and the user should be redirected to the </w:t>
      </w:r>
      <w:r w:rsidR="00F34440" w:rsidRPr="00125D48">
        <w:rPr>
          <w:rStyle w:val="CodeChar"/>
          <w:lang w:val="bg-BG"/>
        </w:rPr>
        <w:t>H</w:t>
      </w:r>
      <w:r w:rsidR="00EF2E60" w:rsidRPr="00125D48">
        <w:rPr>
          <w:rStyle w:val="CodeChar"/>
          <w:lang w:val="bg-BG"/>
        </w:rPr>
        <w:t>ome</w:t>
      </w:r>
      <w:r w:rsidR="00EF2E60" w:rsidRPr="00125D48">
        <w:rPr>
          <w:noProof/>
          <w:lang w:val="bg-BG"/>
        </w:rPr>
        <w:t xml:space="preserve"> </w:t>
      </w:r>
      <w:r w:rsidR="00EF2E60" w:rsidRPr="00125D48">
        <w:rPr>
          <w:rStyle w:val="CodeChar"/>
          <w:lang w:val="bg-BG"/>
        </w:rPr>
        <w:t>page</w:t>
      </w:r>
      <w:r w:rsidR="00EF2E60" w:rsidRPr="00125D48">
        <w:rPr>
          <w:noProof/>
          <w:lang w:val="bg-BG"/>
        </w:rPr>
        <w:t>.</w:t>
      </w:r>
    </w:p>
    <w:p w14:paraId="2E9E8BF8" w14:textId="52A1B61C" w:rsidR="002E5025" w:rsidRPr="00125D48" w:rsidRDefault="00B33151" w:rsidP="00F665C7">
      <w:pPr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20D438B3" wp14:editId="6776B478">
            <wp:extent cx="5972810" cy="788670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1F69" w14:textId="4C833AC9" w:rsidR="003A2DD5" w:rsidRPr="00125D48" w:rsidRDefault="00113831" w:rsidP="003A2DD5">
      <w:pPr>
        <w:pStyle w:val="Heading3"/>
        <w:rPr>
          <w:noProof/>
          <w:lang w:val="bg-BG"/>
        </w:rPr>
      </w:pPr>
      <w:r>
        <w:rPr>
          <w:noProof/>
        </w:rPr>
        <w:t>Like</w:t>
      </w:r>
      <w:r w:rsidR="003A2DD5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</w:t>
      </w:r>
      <w:r w:rsidR="003A2DD5" w:rsidRPr="00125D48">
        <w:rPr>
          <w:noProof/>
          <w:lang w:val="bg-BG"/>
        </w:rPr>
        <w:t xml:space="preserve"> </w:t>
      </w:r>
      <w:r w:rsidR="00ED3964" w:rsidRPr="00125D48">
        <w:rPr>
          <w:noProof/>
          <w:lang w:val="bg-BG"/>
        </w:rPr>
        <w:t>(</w:t>
      </w:r>
      <w:r>
        <w:rPr>
          <w:noProof/>
        </w:rPr>
        <w:t>10</w:t>
      </w:r>
      <w:r w:rsidR="00ED3964" w:rsidRPr="00125D48">
        <w:rPr>
          <w:noProof/>
          <w:lang w:val="bg-BG"/>
        </w:rPr>
        <w:t xml:space="preserve"> pts)</w:t>
      </w:r>
    </w:p>
    <w:p w14:paraId="5FF6C7A7" w14:textId="676F1B1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113831">
        <w:rPr>
          <w:b/>
          <w:noProof/>
        </w:rPr>
        <w:t>Like</w:t>
      </w:r>
      <w:r w:rsidRPr="00125D48">
        <w:rPr>
          <w:b/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="00B61CD9" w:rsidRPr="00125D48">
        <w:rPr>
          <w:noProof/>
          <w:lang w:val="bg-BG"/>
        </w:rPr>
        <w:t xml:space="preserve">, organized by </w:t>
      </w:r>
      <w:r w:rsidR="00B61CD9" w:rsidRPr="00125D48">
        <w:rPr>
          <w:b/>
          <w:noProof/>
          <w:lang w:val="bg-BG"/>
        </w:rPr>
        <w:t>other</w:t>
      </w:r>
      <w:r w:rsidR="00B61CD9" w:rsidRPr="00125D48">
        <w:rPr>
          <w:noProof/>
          <w:lang w:val="bg-BG"/>
        </w:rPr>
        <w:t xml:space="preserve"> </w:t>
      </w:r>
      <w:r w:rsidR="00B61CD9" w:rsidRPr="00125D48">
        <w:rPr>
          <w:b/>
          <w:noProof/>
          <w:lang w:val="bg-BG"/>
        </w:rPr>
        <w:t>users</w:t>
      </w:r>
      <w:r w:rsidR="00B61CD9" w:rsidRPr="00125D48">
        <w:rPr>
          <w:noProof/>
          <w:lang w:val="bg-BG"/>
        </w:rPr>
        <w:t>.</w:t>
      </w:r>
    </w:p>
    <w:p w14:paraId="150B6622" w14:textId="30FBC71C" w:rsidR="00FD0315" w:rsidRPr="00125D48" w:rsidRDefault="00FD0315" w:rsidP="007312DD">
      <w:pPr>
        <w:rPr>
          <w:noProof/>
          <w:lang w:val="bg-BG"/>
        </w:rPr>
      </w:pPr>
      <w:r w:rsidRPr="00125D48">
        <w:rPr>
          <w:b/>
          <w:noProof/>
          <w:lang w:val="bg-BG"/>
        </w:rPr>
        <w:t>NOTE</w:t>
      </w:r>
      <w:r w:rsidRPr="00125D48">
        <w:rPr>
          <w:noProof/>
          <w:lang w:val="bg-BG"/>
        </w:rPr>
        <w:t xml:space="preserve">: A </w:t>
      </w:r>
      <w:r w:rsidR="00EB310F" w:rsidRPr="00125D48">
        <w:rPr>
          <w:noProof/>
          <w:lang w:val="bg-BG"/>
        </w:rPr>
        <w:t>u</w:t>
      </w:r>
      <w:r w:rsidRPr="00125D48">
        <w:rPr>
          <w:noProof/>
          <w:lang w:val="bg-BG"/>
        </w:rPr>
        <w:t xml:space="preserve">ser should </w:t>
      </w:r>
      <w:r w:rsidRPr="00125D48">
        <w:rPr>
          <w:b/>
          <w:noProof/>
          <w:lang w:val="bg-BG"/>
        </w:rPr>
        <w:t>NOT</w:t>
      </w:r>
      <w:r w:rsidRPr="00125D48">
        <w:rPr>
          <w:noProof/>
          <w:lang w:val="bg-BG"/>
        </w:rPr>
        <w:t xml:space="preserve"> be able to </w:t>
      </w:r>
      <w:r w:rsidR="00113831">
        <w:rPr>
          <w:noProof/>
        </w:rPr>
        <w:t>like</w:t>
      </w:r>
      <w:r w:rsidRPr="00125D48">
        <w:rPr>
          <w:noProof/>
          <w:lang w:val="bg-BG"/>
        </w:rPr>
        <w:t xml:space="preserve"> a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, </w:t>
      </w:r>
      <w:r w:rsidR="008B5BAE" w:rsidRPr="00125D48">
        <w:rPr>
          <w:noProof/>
          <w:lang w:val="bg-BG"/>
        </w:rPr>
        <w:t>organized</w:t>
      </w:r>
      <w:r w:rsidRPr="00125D48">
        <w:rPr>
          <w:noProof/>
          <w:lang w:val="bg-BG"/>
        </w:rPr>
        <w:t xml:space="preserve"> by </w:t>
      </w:r>
      <w:r w:rsidRPr="00125D48">
        <w:rPr>
          <w:b/>
          <w:noProof/>
          <w:lang w:val="bg-BG"/>
        </w:rPr>
        <w:t>himself</w:t>
      </w:r>
      <w:r w:rsidRPr="00125D48">
        <w:rPr>
          <w:noProof/>
          <w:lang w:val="bg-BG"/>
        </w:rPr>
        <w:t>.</w:t>
      </w:r>
    </w:p>
    <w:p w14:paraId="19564296" w14:textId="7C5089CB" w:rsidR="007312DD" w:rsidRPr="00125D48" w:rsidRDefault="007312DD" w:rsidP="007312DD">
      <w:pPr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Clicking the </w:t>
      </w:r>
      <w:r w:rsidRPr="00125D48">
        <w:rPr>
          <w:bCs/>
          <w:noProof/>
          <w:lang w:val="bg-BG"/>
        </w:rPr>
        <w:t>[</w:t>
      </w:r>
      <w:r w:rsidR="00113831">
        <w:rPr>
          <w:rStyle w:val="CodeChar"/>
        </w:rPr>
        <w:t>Like</w:t>
      </w:r>
      <w:r w:rsidR="006877ED" w:rsidRPr="00125D48">
        <w:rPr>
          <w:noProof/>
          <w:lang w:val="bg-BG"/>
        </w:rPr>
        <w:t xml:space="preserve"> </w:t>
      </w:r>
      <w:r w:rsidR="006877ED" w:rsidRPr="00125D48">
        <w:rPr>
          <w:rStyle w:val="CodeChar"/>
          <w:lang w:val="bg-BG"/>
        </w:rPr>
        <w:t>the</w:t>
      </w:r>
      <w:r w:rsidR="006877ED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C4455D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noProof/>
          <w:lang w:val="bg-BG"/>
        </w:rPr>
        <w:t xml:space="preserve"> </w:t>
      </w:r>
      <w:r w:rsidR="002D22F8" w:rsidRPr="00125D48">
        <w:rPr>
          <w:noProof/>
          <w:lang w:val="bg-BG"/>
        </w:rPr>
        <w:t>(on the</w:t>
      </w:r>
      <w:r w:rsidR="002332F1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Details</w:t>
      </w:r>
      <w:r w:rsidR="002332F1" w:rsidRPr="00125D48">
        <w:rPr>
          <w:noProof/>
          <w:lang w:val="bg-BG"/>
        </w:rPr>
        <w:t xml:space="preserve"> </w:t>
      </w:r>
      <w:r w:rsidR="002332F1" w:rsidRPr="00125D48">
        <w:rPr>
          <w:rStyle w:val="CodeChar"/>
          <w:lang w:val="bg-BG"/>
        </w:rPr>
        <w:t>page</w:t>
      </w:r>
      <w:r w:rsidR="002332F1" w:rsidRPr="00125D48">
        <w:rPr>
          <w:noProof/>
          <w:lang w:val="bg-BG"/>
        </w:rPr>
        <w:t>)</w:t>
      </w:r>
      <w:r w:rsidR="002D22F8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 xml:space="preserve">should </w:t>
      </w:r>
      <w:r w:rsidR="00A427F3" w:rsidRPr="00125D48">
        <w:rPr>
          <w:b/>
          <w:noProof/>
          <w:lang w:val="bg-BG"/>
        </w:rPr>
        <w:t>increase</w:t>
      </w:r>
      <w:r w:rsidR="00A77E74" w:rsidRPr="00125D48">
        <w:rPr>
          <w:noProof/>
          <w:lang w:val="bg-BG"/>
        </w:rPr>
        <w:t xml:space="preserve"> the</w:t>
      </w:r>
      <w:r w:rsidR="00B3053A" w:rsidRPr="00125D48">
        <w:rPr>
          <w:noProof/>
          <w:lang w:val="bg-BG"/>
        </w:rPr>
        <w:t xml:space="preserve"> property for the </w:t>
      </w:r>
      <w:r w:rsidR="00113831">
        <w:rPr>
          <w:b/>
          <w:noProof/>
        </w:rPr>
        <w:t>likes</w:t>
      </w:r>
      <w:r w:rsidR="00B3053A" w:rsidRPr="00125D48">
        <w:rPr>
          <w:noProof/>
          <w:lang w:val="bg-BG"/>
        </w:rPr>
        <w:t xml:space="preserve"> the corresponding </w:t>
      </w:r>
      <w:r w:rsidR="00AE6705">
        <w:rPr>
          <w:noProof/>
          <w:lang w:val="bg-BG"/>
        </w:rPr>
        <w:t>trek</w:t>
      </w:r>
      <w:r w:rsidR="001E21C5" w:rsidRPr="00125D48">
        <w:rPr>
          <w:noProof/>
          <w:lang w:val="bg-BG"/>
        </w:rPr>
        <w:t>.</w:t>
      </w:r>
      <w:r w:rsidRPr="00125D48">
        <w:rPr>
          <w:noProof/>
          <w:lang w:val="bg-BG"/>
        </w:rPr>
        <w:br/>
        <w:t xml:space="preserve">Users can </w:t>
      </w:r>
      <w:r w:rsidR="00113831">
        <w:rPr>
          <w:b/>
          <w:noProof/>
        </w:rPr>
        <w:t>like</w:t>
      </w:r>
      <w:r w:rsidR="001E21C5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b/>
          <w:noProof/>
          <w:lang w:val="bg-BG"/>
        </w:rPr>
        <w:t xml:space="preserve"> </w:t>
      </w:r>
      <w:r w:rsidR="00FF76B7" w:rsidRPr="00125D48">
        <w:rPr>
          <w:bCs/>
          <w:noProof/>
          <w:lang w:val="bg-BG"/>
        </w:rPr>
        <w:t>multiple times</w:t>
      </w:r>
      <w:r w:rsidRPr="00125D48">
        <w:rPr>
          <w:b/>
          <w:noProof/>
          <w:lang w:val="bg-BG"/>
        </w:rPr>
        <w:t>.</w:t>
      </w:r>
    </w:p>
    <w:p w14:paraId="6415B630" w14:textId="74129827" w:rsidR="007312DD" w:rsidRPr="00125D48" w:rsidRDefault="004D365C" w:rsidP="008942DC">
      <w:pPr>
        <w:pStyle w:val="ListParagraph"/>
        <w:numPr>
          <w:ilvl w:val="0"/>
          <w:numId w:val="28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(Bonus) </w:t>
      </w:r>
      <w:r w:rsidR="007312DD" w:rsidRPr="00125D48">
        <w:rPr>
          <w:noProof/>
          <w:lang w:val="bg-BG"/>
        </w:rPr>
        <w:t xml:space="preserve">After </w:t>
      </w:r>
      <w:r w:rsidR="007312DD" w:rsidRPr="00125D48">
        <w:rPr>
          <w:b/>
          <w:noProof/>
          <w:lang w:val="bg-BG"/>
        </w:rPr>
        <w:t xml:space="preserve">successfully </w:t>
      </w:r>
      <w:r w:rsidR="00113831">
        <w:rPr>
          <w:b/>
          <w:noProof/>
        </w:rPr>
        <w:t>liking</w:t>
      </w:r>
      <w:r w:rsidR="00A814B2" w:rsidRPr="00125D48">
        <w:rPr>
          <w:b/>
          <w:noProof/>
          <w:lang w:val="bg-BG"/>
        </w:rPr>
        <w:t xml:space="preserve"> </w:t>
      </w:r>
      <w:r w:rsidR="00113831">
        <w:rPr>
          <w:noProof/>
          <w:lang w:val="bg-BG"/>
        </w:rPr>
        <w:t>a</w:t>
      </w:r>
      <w:r w:rsidR="00E073BB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="007312DD" w:rsidRPr="00125D48">
        <w:rPr>
          <w:noProof/>
          <w:lang w:val="bg-BG"/>
        </w:rPr>
        <w:t xml:space="preserve">, a notification message 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12E64" w:rsidRPr="00125D48">
        <w:rPr>
          <w:rFonts w:ascii="Consolas" w:hAnsi="Consolas"/>
          <w:b/>
          <w:noProof/>
          <w:lang w:val="bg-BG"/>
        </w:rPr>
        <w:t>You</w:t>
      </w:r>
      <w:r w:rsidR="00712E64" w:rsidRPr="00125D48">
        <w:rPr>
          <w:noProof/>
          <w:lang w:val="bg-BG"/>
        </w:rPr>
        <w:t xml:space="preserve"> </w:t>
      </w:r>
      <w:r w:rsidR="00B03246">
        <w:rPr>
          <w:rFonts w:ascii="Consolas" w:hAnsi="Consolas"/>
          <w:b/>
          <w:noProof/>
        </w:rPr>
        <w:t>liked</w:t>
      </w:r>
      <w:r w:rsidR="00712E64" w:rsidRPr="00125D48">
        <w:rPr>
          <w:noProof/>
          <w:lang w:val="bg-BG"/>
        </w:rPr>
        <w:t xml:space="preserve"> </w:t>
      </w:r>
      <w:r w:rsidR="00712E64" w:rsidRPr="00125D48">
        <w:rPr>
          <w:rFonts w:ascii="Consolas" w:hAnsi="Consolas"/>
          <w:b/>
          <w:noProof/>
          <w:lang w:val="bg-BG"/>
        </w:rPr>
        <w:t>the</w:t>
      </w:r>
      <w:r w:rsidR="00712E64" w:rsidRPr="00125D48">
        <w:rPr>
          <w:noProof/>
          <w:lang w:val="bg-BG"/>
        </w:rPr>
        <w:t xml:space="preserve"> </w:t>
      </w:r>
      <w:r w:rsidR="00AE6705">
        <w:rPr>
          <w:rFonts w:ascii="Consolas" w:hAnsi="Consolas"/>
          <w:b/>
          <w:noProof/>
          <w:lang w:val="bg-BG"/>
        </w:rPr>
        <w:t>trek</w:t>
      </w:r>
      <w:r w:rsidR="00712E64" w:rsidRPr="00125D48">
        <w:rPr>
          <w:rFonts w:ascii="Consolas" w:hAnsi="Consolas"/>
          <w:b/>
          <w:noProof/>
          <w:lang w:val="bg-BG"/>
        </w:rPr>
        <w:t xml:space="preserve"> successfully.</w:t>
      </w:r>
      <w:r w:rsidR="007312DD" w:rsidRPr="00125D48">
        <w:rPr>
          <w:rFonts w:ascii="Consolas" w:hAnsi="Consolas"/>
          <w:b/>
          <w:noProof/>
          <w:lang w:val="bg-BG"/>
        </w:rPr>
        <w:t>"</w:t>
      </w:r>
      <w:r w:rsidR="007312DD" w:rsidRPr="00125D48">
        <w:rPr>
          <w:noProof/>
          <w:lang w:val="bg-BG"/>
        </w:rPr>
        <w:t xml:space="preserve"> should be displayed.</w:t>
      </w:r>
    </w:p>
    <w:p w14:paraId="2DF033DC" w14:textId="60FF48BF" w:rsidR="002E5025" w:rsidRPr="00125D48" w:rsidRDefault="00B33151" w:rsidP="008018D8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C969F0E" wp14:editId="2633DF5A">
            <wp:extent cx="5972810" cy="75057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D97" w14:textId="19C3270B" w:rsidR="003A2DD5" w:rsidRPr="00125D48" w:rsidRDefault="008B4593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Delete </w:t>
      </w:r>
      <w:r w:rsidR="00AE6705">
        <w:rPr>
          <w:noProof/>
          <w:lang w:val="bg-BG"/>
        </w:rPr>
        <w:t>Trek</w:t>
      </w:r>
      <w:r w:rsidR="00DB030C" w:rsidRPr="00125D48">
        <w:rPr>
          <w:noProof/>
          <w:lang w:val="bg-BG"/>
        </w:rPr>
        <w:t xml:space="preserve"> </w:t>
      </w:r>
      <w:r w:rsidRPr="00125D48">
        <w:rPr>
          <w:noProof/>
          <w:lang w:val="bg-BG"/>
        </w:rPr>
        <w:t>(5 pts)</w:t>
      </w:r>
    </w:p>
    <w:p w14:paraId="2F370CB5" w14:textId="2ECE0053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E32A75" w:rsidRPr="00125D48">
        <w:rPr>
          <w:b/>
          <w:noProof/>
          <w:lang w:val="bg-BG"/>
        </w:rPr>
        <w:t xml:space="preserve">delete </w:t>
      </w:r>
      <w:r w:rsidR="00EB13E9" w:rsidRPr="00125D48">
        <w:rPr>
          <w:b/>
          <w:noProof/>
          <w:lang w:val="bg-BG"/>
        </w:rPr>
        <w:t>their</w:t>
      </w:r>
      <w:r w:rsidR="00EB13E9" w:rsidRPr="00125D48">
        <w:rPr>
          <w:noProof/>
          <w:lang w:val="bg-BG"/>
        </w:rPr>
        <w:t xml:space="preserve">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. </w:t>
      </w:r>
    </w:p>
    <w:p w14:paraId="09349EAD" w14:textId="577A4471" w:rsidR="00F36F8A" w:rsidRPr="00125D48" w:rsidRDefault="00F36F8A" w:rsidP="00F36F8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Pr="00125D48">
        <w:rPr>
          <w:bCs/>
          <w:noProof/>
          <w:lang w:val="bg-BG"/>
        </w:rPr>
        <w:t>[</w:t>
      </w:r>
      <w:r w:rsidR="00670FA6" w:rsidRPr="00125D48">
        <w:rPr>
          <w:rStyle w:val="CodeChar"/>
          <w:lang w:val="bg-BG"/>
        </w:rPr>
        <w:t>Close</w:t>
      </w:r>
      <w:r w:rsidR="00670FA6" w:rsidRPr="00125D48">
        <w:rPr>
          <w:noProof/>
          <w:lang w:val="bg-BG"/>
        </w:rPr>
        <w:t xml:space="preserve"> </w:t>
      </w:r>
      <w:r w:rsidR="00670FA6" w:rsidRPr="00125D48">
        <w:rPr>
          <w:rStyle w:val="CodeChar"/>
          <w:lang w:val="bg-BG"/>
        </w:rPr>
        <w:t>the</w:t>
      </w:r>
      <w:r w:rsidR="00670FA6"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</w:t>
      </w:r>
      <w:r w:rsidRPr="00125D48">
        <w:rPr>
          <w:bCs/>
          <w:noProof/>
          <w:lang w:val="bg-BG"/>
        </w:rPr>
        <w:t>]</w:t>
      </w:r>
      <w:r w:rsidRPr="00125D48">
        <w:rPr>
          <w:b/>
          <w:noProof/>
          <w:lang w:val="bg-BG"/>
        </w:rPr>
        <w:t xml:space="preserve"> link </w:t>
      </w:r>
      <w:r w:rsidRPr="00125D48">
        <w:rPr>
          <w:bCs/>
          <w:noProof/>
          <w:lang w:val="bg-BG"/>
        </w:rPr>
        <w:t>of a</w:t>
      </w:r>
      <w:r w:rsidR="00751EDC" w:rsidRPr="00125D48">
        <w:rPr>
          <w:bCs/>
          <w:noProof/>
          <w:lang w:val="bg-BG"/>
        </w:rPr>
        <w:t>n</w:t>
      </w:r>
      <w:r w:rsidRPr="00125D48">
        <w:rPr>
          <w:bCs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</w:t>
      </w:r>
      <w:r w:rsidRPr="00125D48">
        <w:rPr>
          <w:bCs/>
          <w:noProof/>
          <w:lang w:val="bg-BG"/>
        </w:rPr>
        <w:t xml:space="preserve"> </w:t>
      </w:r>
      <w:r w:rsidR="00621B76" w:rsidRPr="00125D48">
        <w:rPr>
          <w:noProof/>
          <w:lang w:val="bg-BG"/>
        </w:rPr>
        <w:t xml:space="preserve">(on the </w:t>
      </w:r>
      <w:r w:rsidR="00AE6705">
        <w:rPr>
          <w:rStyle w:val="CodeChar"/>
          <w:lang w:val="bg-BG"/>
        </w:rPr>
        <w:t>Trek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Details</w:t>
      </w:r>
      <w:r w:rsidR="00621B76" w:rsidRPr="00125D48">
        <w:rPr>
          <w:noProof/>
          <w:lang w:val="bg-BG"/>
        </w:rPr>
        <w:t xml:space="preserve"> </w:t>
      </w:r>
      <w:r w:rsidR="00621B76" w:rsidRPr="00125D48">
        <w:rPr>
          <w:rStyle w:val="CodeChar"/>
          <w:lang w:val="bg-BG"/>
        </w:rPr>
        <w:t>page</w:t>
      </w:r>
      <w:r w:rsidR="00621B76" w:rsidRPr="00125D48">
        <w:rPr>
          <w:noProof/>
          <w:lang w:val="bg-BG"/>
        </w:rPr>
        <w:t xml:space="preserve">) </w:t>
      </w:r>
      <w:r w:rsidR="00F704EE" w:rsidRPr="00125D48">
        <w:rPr>
          <w:noProof/>
          <w:lang w:val="bg-BG"/>
        </w:rPr>
        <w:t xml:space="preserve">should </w:t>
      </w:r>
      <w:r w:rsidR="00AC4022" w:rsidRPr="00125D48">
        <w:rPr>
          <w:b/>
          <w:noProof/>
          <w:lang w:val="bg-BG"/>
        </w:rPr>
        <w:t>delete</w:t>
      </w:r>
      <w:r w:rsidR="00F704EE" w:rsidRPr="00125D48">
        <w:rPr>
          <w:noProof/>
          <w:lang w:val="bg-BG"/>
        </w:rPr>
        <w:t xml:space="preserve"> the </w:t>
      </w:r>
      <w:r w:rsidR="00AE6705">
        <w:rPr>
          <w:b/>
          <w:noProof/>
          <w:lang w:val="bg-BG"/>
        </w:rPr>
        <w:t>trek</w:t>
      </w:r>
      <w:r w:rsidR="00AF719C" w:rsidRPr="00125D48">
        <w:rPr>
          <w:noProof/>
          <w:lang w:val="bg-BG"/>
        </w:rPr>
        <w:t>.</w:t>
      </w:r>
    </w:p>
    <w:p w14:paraId="4A46CAD8" w14:textId="77777777" w:rsidR="004D365C" w:rsidRDefault="004D365C" w:rsidP="007D272E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t xml:space="preserve">(Bonus) </w:t>
      </w:r>
      <w:r w:rsidR="00256045" w:rsidRPr="00125D48">
        <w:rPr>
          <w:noProof/>
          <w:lang w:val="bg-BG"/>
        </w:rPr>
        <w:t xml:space="preserve">After </w:t>
      </w:r>
      <w:r w:rsidR="00256045" w:rsidRPr="00125D48">
        <w:rPr>
          <w:b/>
          <w:noProof/>
          <w:lang w:val="bg-BG"/>
        </w:rPr>
        <w:t>successful</w:t>
      </w:r>
      <w:r w:rsidR="00256045" w:rsidRPr="00125D48">
        <w:rPr>
          <w:noProof/>
          <w:lang w:val="bg-BG"/>
        </w:rPr>
        <w:t xml:space="preserve"> </w:t>
      </w:r>
      <w:r w:rsidR="00AE6705">
        <w:rPr>
          <w:b/>
          <w:bCs/>
          <w:noProof/>
          <w:lang w:val="bg-BG"/>
        </w:rPr>
        <w:t>trek</w:t>
      </w:r>
      <w:r w:rsidR="00256045" w:rsidRPr="00125D48">
        <w:rPr>
          <w:b/>
          <w:bCs/>
          <w:noProof/>
          <w:lang w:val="bg-BG"/>
        </w:rPr>
        <w:t xml:space="preserve"> delete</w:t>
      </w:r>
      <w:r w:rsidR="00256045" w:rsidRPr="00125D48">
        <w:rPr>
          <w:noProof/>
          <w:lang w:val="bg-BG"/>
        </w:rPr>
        <w:t xml:space="preserve"> a notification message </w:t>
      </w:r>
      <w:r w:rsidR="00256045" w:rsidRPr="00125D48">
        <w:rPr>
          <w:rFonts w:ascii="Consolas" w:hAnsi="Consolas"/>
          <w:b/>
          <w:noProof/>
          <w:lang w:val="bg-BG"/>
        </w:rPr>
        <w:t>"</w:t>
      </w:r>
      <w:r w:rsidR="00B03246">
        <w:rPr>
          <w:rFonts w:ascii="Consolas" w:hAnsi="Consolas"/>
          <w:b/>
          <w:noProof/>
        </w:rPr>
        <w:t>You</w:t>
      </w:r>
      <w:r w:rsidR="00172D47" w:rsidRPr="00125D48">
        <w:rPr>
          <w:noProof/>
          <w:lang w:val="bg-BG"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closed</w:t>
      </w:r>
      <w:r w:rsidR="00172D47" w:rsidRPr="00125D48">
        <w:rPr>
          <w:noProof/>
          <w:lang w:val="bg-BG"/>
        </w:rPr>
        <w:t xml:space="preserve"> </w:t>
      </w:r>
      <w:r w:rsidR="00B03246" w:rsidRPr="00B03246">
        <w:rPr>
          <w:rFonts w:ascii="Consolas" w:hAnsi="Consolas"/>
          <w:b/>
          <w:noProof/>
          <w:lang w:val="bg-BG"/>
        </w:rPr>
        <w:t>the trek</w:t>
      </w:r>
      <w:r w:rsidR="00B03246">
        <w:rPr>
          <w:noProof/>
        </w:rPr>
        <w:t xml:space="preserve"> </w:t>
      </w:r>
      <w:r w:rsidR="00172D47" w:rsidRPr="00125D48">
        <w:rPr>
          <w:rFonts w:ascii="Consolas" w:hAnsi="Consolas"/>
          <w:b/>
          <w:noProof/>
          <w:lang w:val="bg-BG"/>
        </w:rPr>
        <w:t>successfully.</w:t>
      </w:r>
      <w:r w:rsidR="00256045" w:rsidRPr="00125D48">
        <w:rPr>
          <w:rFonts w:ascii="Consolas" w:hAnsi="Consolas"/>
          <w:b/>
          <w:noProof/>
          <w:lang w:val="bg-BG"/>
        </w:rPr>
        <w:t xml:space="preserve">" </w:t>
      </w:r>
      <w:r w:rsidR="00256045" w:rsidRPr="00125D48">
        <w:rPr>
          <w:noProof/>
          <w:lang w:val="bg-BG"/>
        </w:rPr>
        <w:t xml:space="preserve">should be displayed </w:t>
      </w:r>
    </w:p>
    <w:p w14:paraId="08C5DB9A" w14:textId="701EDBE4" w:rsidR="008018D8" w:rsidRPr="00113831" w:rsidRDefault="00FA51B8" w:rsidP="00FA51B8">
      <w:pPr>
        <w:pStyle w:val="ListParagraph"/>
        <w:numPr>
          <w:ilvl w:val="0"/>
          <w:numId w:val="29"/>
        </w:numPr>
        <w:rPr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2154C11" wp14:editId="5321E859">
            <wp:simplePos x="0" y="0"/>
            <wp:positionH relativeFrom="column">
              <wp:posOffset>60170</wp:posOffset>
            </wp:positionH>
            <wp:positionV relativeFrom="paragraph">
              <wp:posOffset>202565</wp:posOffset>
            </wp:positionV>
            <wp:extent cx="5972810" cy="833120"/>
            <wp:effectExtent l="0" t="0" r="8890" b="508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365C" w:rsidRPr="004D365C">
        <w:rPr>
          <w:noProof/>
          <w:lang w:val="bg-BG"/>
        </w:rPr>
        <w:t xml:space="preserve">After </w:t>
      </w:r>
      <w:r w:rsidR="004D365C" w:rsidRPr="004D365C">
        <w:rPr>
          <w:b/>
          <w:noProof/>
          <w:lang w:val="bg-BG"/>
        </w:rPr>
        <w:t>successful</w:t>
      </w:r>
      <w:r w:rsidR="004D365C" w:rsidRPr="004D365C">
        <w:rPr>
          <w:noProof/>
          <w:lang w:val="bg-BG"/>
        </w:rPr>
        <w:t xml:space="preserve"> </w:t>
      </w:r>
      <w:r w:rsidR="004D365C" w:rsidRPr="004D365C">
        <w:rPr>
          <w:b/>
          <w:bCs/>
          <w:noProof/>
          <w:lang w:val="bg-BG"/>
        </w:rPr>
        <w:t>trek delete</w:t>
      </w:r>
      <w:r w:rsidR="004D365C" w:rsidRPr="004D365C">
        <w:rPr>
          <w:noProof/>
          <w:lang w:val="bg-BG"/>
        </w:rPr>
        <w:t xml:space="preserve"> </w:t>
      </w:r>
      <w:r w:rsidR="004D365C">
        <w:rPr>
          <w:noProof/>
        </w:rPr>
        <w:t xml:space="preserve"> you should  show the </w:t>
      </w:r>
      <w:r w:rsidR="00256045" w:rsidRPr="004D365C">
        <w:rPr>
          <w:rStyle w:val="CodeChar"/>
          <w:lang w:val="bg-BG"/>
        </w:rPr>
        <w:t>Home</w:t>
      </w:r>
      <w:r w:rsidR="00256045" w:rsidRPr="004D365C">
        <w:rPr>
          <w:noProof/>
          <w:lang w:val="bg-BG"/>
        </w:rPr>
        <w:t xml:space="preserve"> </w:t>
      </w:r>
      <w:r w:rsidR="00256045" w:rsidRPr="004D365C">
        <w:rPr>
          <w:rStyle w:val="CodeChar"/>
          <w:lang w:val="bg-BG"/>
        </w:rPr>
        <w:t>page</w:t>
      </w:r>
      <w:r w:rsidR="00256045" w:rsidRPr="004D365C">
        <w:rPr>
          <w:b/>
          <w:noProof/>
          <w:lang w:val="bg-BG"/>
        </w:rPr>
        <w:t xml:space="preserve"> </w:t>
      </w:r>
    </w:p>
    <w:p w14:paraId="571973F2" w14:textId="5AD64D0C" w:rsidR="00113831" w:rsidRDefault="00113831" w:rsidP="00113831">
      <w:pPr>
        <w:rPr>
          <w:noProof/>
          <w:lang w:val="bg-BG"/>
        </w:rPr>
      </w:pPr>
    </w:p>
    <w:p w14:paraId="60653691" w14:textId="77777777" w:rsidR="00113831" w:rsidRPr="00125D48" w:rsidRDefault="00113831" w:rsidP="00113831">
      <w:pPr>
        <w:pStyle w:val="Heading3"/>
        <w:rPr>
          <w:noProof/>
          <w:lang w:val="bg-BG"/>
        </w:rPr>
      </w:pPr>
      <w:r>
        <w:rPr>
          <w:noProof/>
        </w:rPr>
        <w:t xml:space="preserve">(BONUS) </w:t>
      </w:r>
      <w:r w:rsidRPr="00125D48">
        <w:rPr>
          <w:noProof/>
          <w:lang w:val="bg-BG"/>
        </w:rPr>
        <w:t>Notifications (5 pts)</w:t>
      </w:r>
    </w:p>
    <w:p w14:paraId="25EB319E" w14:textId="77777777" w:rsidR="00113831" w:rsidRPr="00125D48" w:rsidRDefault="00113831" w:rsidP="00113831">
      <w:pPr>
        <w:rPr>
          <w:noProof/>
          <w:lang w:val="bg-BG"/>
        </w:rPr>
      </w:pPr>
      <w:r w:rsidRPr="00125D48">
        <w:rPr>
          <w:noProof/>
          <w:lang w:val="bg-BG"/>
        </w:rPr>
        <w:t>The application should notify the users about the result of their actions.</w:t>
      </w:r>
    </w:p>
    <w:p w14:paraId="4ADB452D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a </w:t>
      </w:r>
      <w:r w:rsidRPr="00125D48">
        <w:rPr>
          <w:b/>
          <w:noProof/>
          <w:lang w:val="bg-BG"/>
        </w:rPr>
        <w:t>successful</w:t>
      </w:r>
      <w:r w:rsidRPr="00125D48">
        <w:rPr>
          <w:noProof/>
          <w:lang w:val="bg-BG"/>
        </w:rPr>
        <w:t xml:space="preserve"> action, a </w:t>
      </w:r>
      <w:r w:rsidRPr="00125D48">
        <w:rPr>
          <w:b/>
          <w:noProof/>
          <w:lang w:val="bg-BG"/>
        </w:rPr>
        <w:t>notification message</w:t>
      </w:r>
      <w:r w:rsidRPr="00125D48">
        <w:rPr>
          <w:noProof/>
          <w:lang w:val="bg-BG"/>
        </w:rPr>
        <w:t xml:space="preserve"> </w:t>
      </w:r>
      <w:r w:rsidRPr="00125D48">
        <w:rPr>
          <w:b/>
          <w:noProof/>
          <w:lang w:val="bg-BG"/>
        </w:rPr>
        <w:t xml:space="preserve">(green) </w:t>
      </w:r>
      <w:r w:rsidRPr="00125D48">
        <w:rPr>
          <w:noProof/>
          <w:lang w:val="bg-BG"/>
        </w:rPr>
        <w:t xml:space="preserve">should be shown, which disappears automatically after 5 seconds or manually when the user clicks it. </w:t>
      </w:r>
    </w:p>
    <w:p w14:paraId="58F9B3D3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</w:rPr>
        <w:drawing>
          <wp:inline distT="0" distB="0" distL="0" distR="0" wp14:anchorId="246A7412" wp14:editId="22F3A0CC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5BE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error</w:t>
      </w:r>
      <w:r w:rsidRPr="00125D48">
        <w:rPr>
          <w:noProof/>
          <w:lang w:val="bg-BG"/>
        </w:rPr>
        <w:t xml:space="preserve">, an </w:t>
      </w:r>
      <w:r w:rsidRPr="00125D48">
        <w:rPr>
          <w:b/>
          <w:noProof/>
          <w:lang w:val="bg-BG"/>
        </w:rPr>
        <w:t>error notification message (red)</w:t>
      </w:r>
      <w:r w:rsidRPr="00125D48">
        <w:rPr>
          <w:noProof/>
          <w:lang w:val="bg-BG"/>
        </w:rPr>
        <w:t xml:space="preserve"> should be shown, which disappears on user click.</w:t>
      </w:r>
    </w:p>
    <w:p w14:paraId="59A19009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</w:rPr>
        <w:drawing>
          <wp:inline distT="0" distB="0" distL="0" distR="0" wp14:anchorId="776C65CF" wp14:editId="148A9CC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8668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noProof/>
          <w:lang w:val="bg-BG"/>
        </w:rPr>
        <w:t xml:space="preserve">During the </w:t>
      </w:r>
      <w:r w:rsidRPr="00125D48">
        <w:rPr>
          <w:b/>
          <w:noProof/>
          <w:lang w:val="bg-BG"/>
        </w:rPr>
        <w:t>AJAX calls</w:t>
      </w:r>
      <w:r w:rsidRPr="00125D48">
        <w:rPr>
          <w:noProof/>
          <w:lang w:val="bg-BG"/>
        </w:rPr>
        <w:t xml:space="preserve"> a </w:t>
      </w:r>
      <w:r w:rsidRPr="00125D48">
        <w:rPr>
          <w:b/>
          <w:noProof/>
          <w:lang w:val="bg-BG"/>
        </w:rPr>
        <w:t>loading notification message (blue)</w:t>
      </w:r>
      <w:r w:rsidRPr="00125D48">
        <w:rPr>
          <w:noProof/>
          <w:lang w:val="bg-BG"/>
        </w:rPr>
        <w:t xml:space="preserve"> should be shown. It should disappear automatically as soon as the AJAX call is completed.</w:t>
      </w:r>
    </w:p>
    <w:p w14:paraId="22741528" w14:textId="77777777" w:rsidR="00113831" w:rsidRPr="00125D48" w:rsidRDefault="00113831" w:rsidP="00113831">
      <w:pPr>
        <w:pStyle w:val="ListParagraph"/>
        <w:rPr>
          <w:noProof/>
          <w:lang w:val="bg-BG"/>
        </w:rPr>
      </w:pPr>
      <w:r w:rsidRPr="00125D48">
        <w:rPr>
          <w:noProof/>
        </w:rPr>
        <w:drawing>
          <wp:inline distT="0" distB="0" distL="0" distR="0" wp14:anchorId="24AD4B65" wp14:editId="27323803">
            <wp:extent cx="5455480" cy="441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4963" cy="4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5D0C" w14:textId="77777777" w:rsidR="00113831" w:rsidRPr="00125D48" w:rsidRDefault="00113831" w:rsidP="00113831">
      <w:pPr>
        <w:pStyle w:val="ListParagraph"/>
        <w:numPr>
          <w:ilvl w:val="0"/>
          <w:numId w:val="23"/>
        </w:numPr>
        <w:rPr>
          <w:noProof/>
          <w:lang w:val="bg-BG"/>
        </w:rPr>
      </w:pPr>
      <w:r w:rsidRPr="00125D48">
        <w:rPr>
          <w:b/>
          <w:noProof/>
          <w:u w:val="single"/>
          <w:lang w:val="bg-BG"/>
        </w:rPr>
        <w:t>NOTE</w:t>
      </w:r>
      <w:r w:rsidRPr="00125D48">
        <w:rPr>
          <w:noProof/>
          <w:lang w:val="bg-BG"/>
        </w:rPr>
        <w:t xml:space="preserve">: You get all the points if </w:t>
      </w:r>
      <w:r w:rsidRPr="00125D48">
        <w:rPr>
          <w:b/>
          <w:noProof/>
          <w:lang w:val="bg-BG"/>
        </w:rPr>
        <w:t>all</w:t>
      </w:r>
      <w:r w:rsidRPr="00125D48">
        <w:rPr>
          <w:noProof/>
          <w:lang w:val="bg-BG"/>
        </w:rPr>
        <w:t xml:space="preserve"> the notifications have the </w:t>
      </w:r>
      <w:r w:rsidRPr="00125D48">
        <w:rPr>
          <w:b/>
          <w:noProof/>
          <w:lang w:val="bg-BG"/>
        </w:rPr>
        <w:t>exact content</w:t>
      </w:r>
      <w:r w:rsidRPr="00125D48">
        <w:rPr>
          <w:noProof/>
          <w:lang w:val="bg-BG"/>
        </w:rPr>
        <w:t xml:space="preserve"> as described in each section above.</w:t>
      </w:r>
    </w:p>
    <w:p w14:paraId="6A56B227" w14:textId="77777777" w:rsidR="00113831" w:rsidRPr="00113831" w:rsidRDefault="00113831" w:rsidP="00113831">
      <w:pPr>
        <w:rPr>
          <w:noProof/>
          <w:lang w:val="bg-BG"/>
        </w:rPr>
      </w:pPr>
    </w:p>
    <w:p w14:paraId="3AC73504" w14:textId="3898A17A" w:rsidR="003A2DD5" w:rsidRPr="00125D48" w:rsidRDefault="00B33151" w:rsidP="003A2DD5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 xml:space="preserve">(BONUS) </w:t>
      </w:r>
      <w:r w:rsidR="006918BD" w:rsidRPr="00125D48">
        <w:rPr>
          <w:noProof/>
          <w:lang w:val="bg-BG"/>
        </w:rPr>
        <w:t>User Profile</w:t>
      </w:r>
      <w:r w:rsidR="00DB030C" w:rsidRPr="00125D48">
        <w:rPr>
          <w:noProof/>
          <w:lang w:val="bg-BG"/>
        </w:rPr>
        <w:t xml:space="preserve"> </w:t>
      </w:r>
      <w:r w:rsidR="006918BD" w:rsidRPr="00125D48">
        <w:rPr>
          <w:noProof/>
          <w:lang w:val="bg-BG"/>
        </w:rPr>
        <w:t>(</w:t>
      </w:r>
      <w:r w:rsidR="00113831">
        <w:rPr>
          <w:noProof/>
        </w:rPr>
        <w:t>5</w:t>
      </w:r>
      <w:r w:rsidR="006918BD" w:rsidRPr="00125D48">
        <w:rPr>
          <w:noProof/>
          <w:lang w:val="bg-BG"/>
        </w:rPr>
        <w:t xml:space="preserve"> pts)</w:t>
      </w:r>
    </w:p>
    <w:p w14:paraId="3969D889" w14:textId="66599BCC" w:rsidR="00CC0D5A" w:rsidRPr="00125D48" w:rsidRDefault="00CC0D5A" w:rsidP="00CC0D5A">
      <w:pPr>
        <w:rPr>
          <w:noProof/>
          <w:lang w:val="bg-BG"/>
        </w:rPr>
      </w:pPr>
      <w:r w:rsidRPr="00125D48">
        <w:rPr>
          <w:noProof/>
          <w:lang w:val="bg-BG"/>
        </w:rPr>
        <w:t xml:space="preserve">Logged-in users should be able to </w:t>
      </w:r>
      <w:r w:rsidR="00C52A2F" w:rsidRPr="00125D48">
        <w:rPr>
          <w:b/>
          <w:noProof/>
          <w:lang w:val="bg-BG"/>
        </w:rPr>
        <w:t>view</w:t>
      </w:r>
      <w:r w:rsidRPr="00125D48">
        <w:rPr>
          <w:b/>
          <w:noProof/>
          <w:lang w:val="bg-BG"/>
        </w:rPr>
        <w:t xml:space="preserve"> their</w:t>
      </w:r>
      <w:r w:rsidRPr="00125D48">
        <w:rPr>
          <w:noProof/>
          <w:lang w:val="bg-BG"/>
        </w:rPr>
        <w:t xml:space="preserve"> </w:t>
      </w:r>
      <w:r w:rsidR="00C52A2F" w:rsidRPr="00125D48">
        <w:rPr>
          <w:b/>
          <w:noProof/>
          <w:lang w:val="bg-BG"/>
        </w:rPr>
        <w:t>profile</w:t>
      </w:r>
      <w:r w:rsidRPr="00125D48">
        <w:rPr>
          <w:noProof/>
          <w:lang w:val="bg-BG"/>
        </w:rPr>
        <w:t xml:space="preserve">. </w:t>
      </w:r>
    </w:p>
    <w:p w14:paraId="4A5A2DAC" w14:textId="74749DC6" w:rsidR="00084A25" w:rsidRPr="00125D48" w:rsidRDefault="00C52C68" w:rsidP="00484C0C">
      <w:pPr>
        <w:rPr>
          <w:noProof/>
          <w:lang w:val="bg-BG"/>
        </w:rPr>
      </w:pPr>
      <w:r w:rsidRPr="00125D48">
        <w:rPr>
          <w:noProof/>
          <w:lang w:val="bg-BG"/>
        </w:rPr>
        <w:t xml:space="preserve">Clicking the </w:t>
      </w:r>
      <w:r w:rsidR="00B11E5E" w:rsidRPr="00125D48">
        <w:rPr>
          <w:b/>
          <w:bCs/>
          <w:noProof/>
          <w:lang w:val="bg-BG"/>
        </w:rPr>
        <w:t>user caption</w:t>
      </w:r>
      <w:r w:rsidR="00B11E5E" w:rsidRPr="00125D48">
        <w:rPr>
          <w:bCs/>
          <w:noProof/>
          <w:lang w:val="bg-BG"/>
        </w:rPr>
        <w:t xml:space="preserve"> ({</w:t>
      </w:r>
      <w:r w:rsidR="00900759">
        <w:rPr>
          <w:rStyle w:val="CodeChar"/>
          <w:lang w:val="bg-BG"/>
        </w:rPr>
        <w:t>EMAIL</w:t>
      </w:r>
      <w:r w:rsidR="00B11E5E" w:rsidRPr="00125D48">
        <w:rPr>
          <w:bCs/>
          <w:noProof/>
          <w:lang w:val="bg-BG"/>
        </w:rPr>
        <w:t>})</w:t>
      </w:r>
      <w:r w:rsidRPr="00125D48">
        <w:rPr>
          <w:b/>
          <w:noProof/>
          <w:lang w:val="bg-BG"/>
        </w:rPr>
        <w:t xml:space="preserve"> link </w:t>
      </w:r>
      <w:r w:rsidR="006941AE" w:rsidRPr="00125D48">
        <w:rPr>
          <w:bCs/>
          <w:noProof/>
          <w:lang w:val="bg-BG"/>
        </w:rPr>
        <w:t xml:space="preserve">on the </w:t>
      </w:r>
      <w:r w:rsidR="006941AE" w:rsidRPr="00125D48">
        <w:rPr>
          <w:b/>
          <w:bCs/>
          <w:noProof/>
          <w:lang w:val="bg-BG"/>
        </w:rPr>
        <w:t>navigation bar</w:t>
      </w:r>
      <w:r w:rsidR="006941AE" w:rsidRPr="00125D48">
        <w:rPr>
          <w:bCs/>
          <w:noProof/>
          <w:lang w:val="bg-BG"/>
        </w:rPr>
        <w:t xml:space="preserve"> </w:t>
      </w:r>
      <w:r w:rsidR="006941AE" w:rsidRPr="00125D48">
        <w:rPr>
          <w:noProof/>
          <w:lang w:val="bg-BG"/>
        </w:rPr>
        <w:t xml:space="preserve">should </w:t>
      </w:r>
      <w:r w:rsidR="006941AE" w:rsidRPr="00125D48">
        <w:rPr>
          <w:b/>
          <w:bCs/>
          <w:noProof/>
          <w:lang w:val="bg-BG"/>
        </w:rPr>
        <w:t>display</w:t>
      </w:r>
      <w:r w:rsidR="006941AE" w:rsidRPr="00125D48">
        <w:rPr>
          <w:noProof/>
          <w:lang w:val="bg-BG"/>
        </w:rPr>
        <w:t xml:space="preserve"> the </w:t>
      </w:r>
      <w:r w:rsidR="00A05052" w:rsidRPr="00125D48">
        <w:rPr>
          <w:noProof/>
          <w:lang w:val="bg-BG"/>
        </w:rPr>
        <w:br/>
      </w:r>
      <w:r w:rsidR="00A65DB7" w:rsidRPr="00125D48">
        <w:rPr>
          <w:rStyle w:val="CodeChar"/>
          <w:lang w:val="bg-BG"/>
        </w:rPr>
        <w:t>User</w:t>
      </w:r>
      <w:r w:rsidR="00A65DB7" w:rsidRPr="00125D48">
        <w:rPr>
          <w:noProof/>
          <w:lang w:val="bg-BG"/>
        </w:rPr>
        <w:t xml:space="preserve"> </w:t>
      </w:r>
      <w:r w:rsidR="00A65DB7" w:rsidRPr="00125D48">
        <w:rPr>
          <w:rStyle w:val="CodeChar"/>
          <w:lang w:val="bg-BG"/>
        </w:rPr>
        <w:t>Profile</w:t>
      </w:r>
      <w:r w:rsidR="00A65DB7" w:rsidRPr="00125D48">
        <w:rPr>
          <w:noProof/>
          <w:lang w:val="bg-BG"/>
        </w:rPr>
        <w:t xml:space="preserve"> </w:t>
      </w:r>
      <w:r w:rsidR="006941AE" w:rsidRPr="00125D48">
        <w:rPr>
          <w:rStyle w:val="CodeChar"/>
          <w:lang w:val="bg-BG"/>
        </w:rPr>
        <w:t>page</w:t>
      </w:r>
      <w:r w:rsidR="00DC4162" w:rsidRPr="00125D48">
        <w:rPr>
          <w:noProof/>
          <w:lang w:val="bg-BG"/>
        </w:rPr>
        <w:t>:</w:t>
      </w:r>
    </w:p>
    <w:p w14:paraId="78605E4E" w14:textId="796A6CE8" w:rsidR="008C6EE1" w:rsidRPr="00125D48" w:rsidRDefault="00484C0C" w:rsidP="00F37194">
      <w:pPr>
        <w:pStyle w:val="ListParagraph"/>
        <w:numPr>
          <w:ilvl w:val="0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Each user p</w:t>
      </w:r>
      <w:r w:rsidR="004722C2" w:rsidRPr="00125D48">
        <w:rPr>
          <w:noProof/>
          <w:lang w:val="bg-BG"/>
        </w:rPr>
        <w:t>rofile should display user info -</w:t>
      </w:r>
      <w:r w:rsidRPr="00125D48">
        <w:rPr>
          <w:noProof/>
          <w:lang w:val="bg-BG"/>
        </w:rPr>
        <w:t xml:space="preserve"> </w:t>
      </w:r>
      <w:r w:rsidR="00507441" w:rsidRPr="00125D48">
        <w:rPr>
          <w:b/>
          <w:noProof/>
          <w:lang w:val="bg-BG"/>
        </w:rPr>
        <w:t>profile picture</w:t>
      </w:r>
      <w:r w:rsidRPr="00125D48">
        <w:rPr>
          <w:noProof/>
          <w:lang w:val="bg-BG"/>
        </w:rPr>
        <w:t>,</w:t>
      </w:r>
      <w:r w:rsidR="00507441" w:rsidRPr="00125D48">
        <w:rPr>
          <w:noProof/>
          <w:lang w:val="bg-BG"/>
        </w:rPr>
        <w:t xml:space="preserve"> </w:t>
      </w:r>
      <w:r w:rsidR="00900759">
        <w:rPr>
          <w:b/>
          <w:noProof/>
          <w:lang w:val="bg-BG"/>
        </w:rPr>
        <w:t>email</w:t>
      </w:r>
      <w:r w:rsidRPr="00125D48">
        <w:rPr>
          <w:noProof/>
          <w:lang w:val="bg-BG"/>
        </w:rPr>
        <w:t xml:space="preserve"> and </w:t>
      </w:r>
      <w:r w:rsidR="008C6EE1" w:rsidRPr="00125D48">
        <w:rPr>
          <w:b/>
          <w:noProof/>
          <w:lang w:val="bg-BG"/>
        </w:rPr>
        <w:t>organization information</w:t>
      </w:r>
    </w:p>
    <w:p w14:paraId="6E8F3D61" w14:textId="5D532A22" w:rsidR="000C2327" w:rsidRPr="00125D48" w:rsidRDefault="008C6EE1" w:rsidP="008C6EE1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b/>
          <w:noProof/>
          <w:lang w:val="bg-BG"/>
        </w:rPr>
        <w:t>"</w:t>
      </w:r>
      <w:r w:rsidR="00B03246">
        <w:rPr>
          <w:rStyle w:val="CodeChar"/>
        </w:rPr>
        <w:t>Wished</w:t>
      </w:r>
      <w:r w:rsidR="00484C0C" w:rsidRPr="00125D48">
        <w:rPr>
          <w:rStyle w:val="CodeChar"/>
          <w:lang w:val="bg-BG"/>
        </w:rPr>
        <w:t xml:space="preserve"> {count} </w:t>
      </w:r>
      <w:r w:rsidR="00AE6705">
        <w:rPr>
          <w:rStyle w:val="CodeChar"/>
          <w:lang w:val="bg-BG"/>
        </w:rPr>
        <w:t>treks</w:t>
      </w:r>
      <w:r w:rsidR="00B03246">
        <w:rPr>
          <w:rStyle w:val="CodeChar"/>
        </w:rPr>
        <w:t xml:space="preserve"> =)</w:t>
      </w:r>
      <w:r w:rsidR="008419CB" w:rsidRPr="00125D48">
        <w:rPr>
          <w:noProof/>
          <w:lang w:val="bg-BG"/>
        </w:rPr>
        <w:t>"</w:t>
      </w:r>
    </w:p>
    <w:p w14:paraId="7FFF81C5" w14:textId="655C7297" w:rsidR="001308AA" w:rsidRPr="00125D48" w:rsidRDefault="000C2327" w:rsidP="001308AA">
      <w:pPr>
        <w:pStyle w:val="ListParagraph"/>
        <w:numPr>
          <w:ilvl w:val="1"/>
          <w:numId w:val="30"/>
        </w:numPr>
        <w:spacing w:before="120" w:line="240" w:lineRule="auto"/>
        <w:rPr>
          <w:noProof/>
          <w:lang w:val="bg-BG"/>
        </w:rPr>
      </w:pPr>
      <w:r w:rsidRPr="00125D48">
        <w:rPr>
          <w:noProof/>
          <w:lang w:val="bg-BG"/>
        </w:rPr>
        <w:t>T</w:t>
      </w:r>
      <w:r w:rsidR="00507441" w:rsidRPr="00125D48">
        <w:rPr>
          <w:noProof/>
          <w:lang w:val="bg-BG"/>
        </w:rPr>
        <w:t xml:space="preserve">he </w:t>
      </w:r>
      <w:r w:rsidR="00507441" w:rsidRPr="00125D48">
        <w:rPr>
          <w:b/>
          <w:noProof/>
          <w:lang w:val="bg-BG"/>
        </w:rPr>
        <w:t>names</w:t>
      </w:r>
      <w:r w:rsidR="00507441" w:rsidRPr="00125D48">
        <w:rPr>
          <w:noProof/>
          <w:lang w:val="bg-BG"/>
        </w:rPr>
        <w:t xml:space="preserve"> of </w:t>
      </w:r>
      <w:r w:rsidR="00507441" w:rsidRPr="00125D48">
        <w:rPr>
          <w:b/>
          <w:noProof/>
          <w:lang w:val="bg-BG"/>
        </w:rPr>
        <w:t xml:space="preserve">all </w:t>
      </w:r>
      <w:r w:rsidR="00AE6705">
        <w:rPr>
          <w:b/>
          <w:noProof/>
          <w:lang w:val="bg-BG"/>
        </w:rPr>
        <w:t>treks</w:t>
      </w:r>
      <w:r w:rsidR="00507441" w:rsidRPr="00125D48">
        <w:rPr>
          <w:noProof/>
          <w:lang w:val="bg-BG"/>
        </w:rPr>
        <w:t xml:space="preserve"> which </w:t>
      </w:r>
      <w:r w:rsidR="00B35311" w:rsidRPr="00125D48">
        <w:rPr>
          <w:noProof/>
          <w:lang w:val="bg-BG"/>
        </w:rPr>
        <w:t>the</w:t>
      </w:r>
      <w:r w:rsidR="006928A1" w:rsidRPr="00125D48">
        <w:rPr>
          <w:noProof/>
          <w:lang w:val="bg-BG"/>
        </w:rPr>
        <w:t xml:space="preserve"> </w:t>
      </w:r>
      <w:r w:rsidR="00B35311" w:rsidRPr="00125D48">
        <w:rPr>
          <w:noProof/>
          <w:lang w:val="bg-BG"/>
        </w:rPr>
        <w:t xml:space="preserve">user has </w:t>
      </w:r>
      <w:r w:rsidR="00B35311" w:rsidRPr="00125D48">
        <w:rPr>
          <w:b/>
          <w:noProof/>
          <w:lang w:val="bg-BG"/>
        </w:rPr>
        <w:t>organized</w:t>
      </w:r>
      <w:r w:rsidR="00D2520B" w:rsidRPr="00125D48">
        <w:rPr>
          <w:noProof/>
          <w:lang w:val="bg-BG"/>
        </w:rPr>
        <w:t>.</w:t>
      </w:r>
    </w:p>
    <w:p w14:paraId="62FE1C02" w14:textId="57C30CAB" w:rsidR="001E391C" w:rsidRPr="00125D48" w:rsidRDefault="00B33151" w:rsidP="001E391C">
      <w:pPr>
        <w:spacing w:before="120" w:line="240" w:lineRule="auto"/>
        <w:rPr>
          <w:noProof/>
          <w:lang w:val="bg-BG"/>
        </w:rPr>
      </w:pPr>
      <w:r>
        <w:rPr>
          <w:noProof/>
        </w:rPr>
        <w:drawing>
          <wp:inline distT="0" distB="0" distL="0" distR="0" wp14:anchorId="70C9D5F5" wp14:editId="107ECA51">
            <wp:extent cx="5972810" cy="3033395"/>
            <wp:effectExtent l="0" t="0" r="8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3B8B" w14:textId="0CB2C6E8" w:rsidR="003A2DD5" w:rsidRPr="00125D48" w:rsidRDefault="00484C0C" w:rsidP="003A2DD5">
      <w:pPr>
        <w:pStyle w:val="ListParagraph"/>
        <w:numPr>
          <w:ilvl w:val="0"/>
          <w:numId w:val="30"/>
        </w:numPr>
        <w:spacing w:before="120" w:line="240" w:lineRule="auto"/>
        <w:jc w:val="both"/>
        <w:rPr>
          <w:noProof/>
          <w:lang w:val="bg-BG"/>
        </w:rPr>
      </w:pPr>
      <w:r w:rsidRPr="00125D48">
        <w:rPr>
          <w:noProof/>
          <w:lang w:val="bg-BG"/>
        </w:rPr>
        <w:t xml:space="preserve">In case of </w:t>
      </w:r>
      <w:r w:rsidRPr="00125D48">
        <w:rPr>
          <w:b/>
          <w:noProof/>
          <w:lang w:val="bg-BG"/>
        </w:rPr>
        <w:t>no</w:t>
      </w:r>
      <w:r w:rsidR="00507441" w:rsidRPr="00125D48">
        <w:rPr>
          <w:b/>
          <w:noProof/>
          <w:lang w:val="bg-BG"/>
        </w:rPr>
        <w:t xml:space="preserve"> </w:t>
      </w:r>
      <w:r w:rsidR="00AE6705">
        <w:rPr>
          <w:b/>
          <w:noProof/>
          <w:lang w:val="bg-BG"/>
        </w:rPr>
        <w:t>treks</w:t>
      </w:r>
      <w:r w:rsidRPr="00125D48">
        <w:rPr>
          <w:noProof/>
          <w:lang w:val="bg-BG"/>
        </w:rPr>
        <w:t xml:space="preserve">, display </w:t>
      </w:r>
      <w:r w:rsidR="00236146" w:rsidRPr="00125D48">
        <w:rPr>
          <w:noProof/>
          <w:lang w:val="bg-BG"/>
        </w:rPr>
        <w:t>"</w:t>
      </w:r>
      <w:r w:rsidRPr="00125D48">
        <w:rPr>
          <w:rStyle w:val="CodeChar"/>
          <w:lang w:val="bg-BG"/>
        </w:rPr>
        <w:t>No</w:t>
      </w:r>
      <w:r w:rsidRPr="00125D48">
        <w:rPr>
          <w:noProof/>
          <w:lang w:val="bg-BG"/>
        </w:rPr>
        <w:t xml:space="preserve"> </w:t>
      </w:r>
      <w:r w:rsidR="00AE6705">
        <w:rPr>
          <w:rStyle w:val="CodeChar"/>
          <w:lang w:val="bg-BG"/>
        </w:rPr>
        <w:t>treks</w:t>
      </w:r>
      <w:r w:rsidR="00236146" w:rsidRPr="00125D48">
        <w:rPr>
          <w:noProof/>
          <w:lang w:val="bg-BG"/>
        </w:rPr>
        <w:t>"</w:t>
      </w:r>
      <w:r w:rsidRPr="00125D48">
        <w:rPr>
          <w:noProof/>
          <w:lang w:val="bg-BG"/>
        </w:rPr>
        <w:t>.</w:t>
      </w:r>
    </w:p>
    <w:p w14:paraId="7B9D0CCC" w14:textId="2A7401FC" w:rsidR="00DB030C" w:rsidRPr="00125D48" w:rsidRDefault="00B33151" w:rsidP="00C86078">
      <w:pPr>
        <w:spacing w:before="120" w:line="240" w:lineRule="auto"/>
        <w:jc w:val="center"/>
        <w:rPr>
          <w:noProof/>
          <w:lang w:val="bg-BG"/>
        </w:rPr>
      </w:pPr>
      <w:r>
        <w:rPr>
          <w:noProof/>
        </w:rPr>
        <w:drawing>
          <wp:inline distT="0" distB="0" distL="0" distR="0" wp14:anchorId="3F7CFA3D" wp14:editId="76B8DFC8">
            <wp:extent cx="5972810" cy="311404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C36" w14:textId="065EDE26" w:rsidR="00DB030C" w:rsidRPr="00125D48" w:rsidRDefault="004017FD" w:rsidP="00C92532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lastRenderedPageBreak/>
        <w:t>(BONUS)</w:t>
      </w:r>
      <w:r w:rsidR="00C92532" w:rsidRPr="00125D48">
        <w:rPr>
          <w:noProof/>
          <w:lang w:val="bg-BG"/>
        </w:rPr>
        <w:t xml:space="preserve"> Sorting: </w:t>
      </w:r>
      <w:r w:rsidR="00DB030C" w:rsidRPr="00125D48">
        <w:rPr>
          <w:noProof/>
          <w:lang w:val="bg-BG"/>
        </w:rPr>
        <w:t xml:space="preserve"> </w:t>
      </w:r>
      <w:r w:rsidR="00C92532" w:rsidRPr="00125D48">
        <w:rPr>
          <w:noProof/>
          <w:lang w:val="bg-BG"/>
        </w:rPr>
        <w:t>(5 pts)</w:t>
      </w:r>
    </w:p>
    <w:p w14:paraId="6C95507F" w14:textId="717CA1DE" w:rsidR="00B03246" w:rsidRDefault="00BE57D9" w:rsidP="003A2DD5">
      <w:pPr>
        <w:rPr>
          <w:b/>
          <w:noProof/>
          <w:lang w:val="bg-BG"/>
        </w:rPr>
      </w:pPr>
      <w:r w:rsidRPr="00125D48">
        <w:rPr>
          <w:noProof/>
          <w:lang w:val="bg-BG"/>
        </w:rPr>
        <w:t xml:space="preserve">The </w:t>
      </w:r>
      <w:r w:rsidR="00AE6705">
        <w:rPr>
          <w:noProof/>
          <w:lang w:val="bg-BG"/>
        </w:rPr>
        <w:t>treks</w:t>
      </w:r>
      <w:r w:rsidRPr="00125D48">
        <w:rPr>
          <w:noProof/>
          <w:lang w:val="bg-BG"/>
        </w:rPr>
        <w:t xml:space="preserve"> in the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home</w:t>
      </w:r>
      <w:r w:rsidR="004017FD" w:rsidRPr="00125D48">
        <w:rPr>
          <w:noProof/>
          <w:lang w:val="bg-BG"/>
        </w:rPr>
        <w:t xml:space="preserve"> </w:t>
      </w:r>
      <w:r w:rsidR="004017FD" w:rsidRPr="00125D48">
        <w:rPr>
          <w:b/>
          <w:noProof/>
          <w:lang w:val="bg-BG"/>
        </w:rPr>
        <w:t>page</w:t>
      </w:r>
      <w:r w:rsidR="004017FD" w:rsidRPr="00125D48">
        <w:rPr>
          <w:noProof/>
          <w:lang w:val="bg-BG"/>
        </w:rPr>
        <w:t xml:space="preserve"> (for </w:t>
      </w:r>
      <w:r w:rsidR="004017FD" w:rsidRPr="00125D48">
        <w:rPr>
          <w:b/>
          <w:noProof/>
          <w:lang w:val="bg-BG"/>
        </w:rPr>
        <w:t>registered</w:t>
      </w:r>
      <w:r w:rsidR="004017FD" w:rsidRPr="00125D48">
        <w:rPr>
          <w:noProof/>
          <w:lang w:val="bg-BG"/>
        </w:rPr>
        <w:t xml:space="preserve"> users), should be sorted in </w:t>
      </w:r>
      <w:r w:rsidR="004017FD" w:rsidRPr="00125D48">
        <w:rPr>
          <w:b/>
          <w:noProof/>
          <w:lang w:val="bg-BG"/>
        </w:rPr>
        <w:t>descending</w:t>
      </w:r>
      <w:r w:rsidR="004017FD" w:rsidRPr="00125D48">
        <w:rPr>
          <w:noProof/>
          <w:lang w:val="bg-BG"/>
        </w:rPr>
        <w:t xml:space="preserve"> order by </w:t>
      </w:r>
      <w:r w:rsidR="00B03246">
        <w:rPr>
          <w:b/>
          <w:noProof/>
        </w:rPr>
        <w:t>likes</w:t>
      </w:r>
      <w:r w:rsidR="004017FD" w:rsidRPr="00125D48">
        <w:rPr>
          <w:b/>
          <w:noProof/>
          <w:lang w:val="bg-BG"/>
        </w:rPr>
        <w:t>.</w:t>
      </w:r>
    </w:p>
    <w:p w14:paraId="0CAB26EC" w14:textId="52ABB4FD" w:rsidR="00B03246" w:rsidRPr="00125D48" w:rsidRDefault="004D365C" w:rsidP="004D365C">
      <w:pPr>
        <w:pStyle w:val="Heading3"/>
        <w:rPr>
          <w:noProof/>
          <w:lang w:val="bg-BG"/>
        </w:rPr>
      </w:pPr>
      <w:r w:rsidRPr="00125D48">
        <w:rPr>
          <w:noProof/>
          <w:lang w:val="bg-BG"/>
        </w:rPr>
        <w:t xml:space="preserve">(BONUS) </w:t>
      </w:r>
      <w:r>
        <w:rPr>
          <w:noProof/>
        </w:rPr>
        <w:t>Validations</w:t>
      </w:r>
      <w:r w:rsidRPr="00125D48">
        <w:rPr>
          <w:noProof/>
          <w:lang w:val="bg-BG"/>
        </w:rPr>
        <w:t>:  (5 pts)</w:t>
      </w:r>
    </w:p>
    <w:p w14:paraId="71A501AB" w14:textId="26C15796" w:rsidR="00214BF1" w:rsidRPr="00125D48" w:rsidRDefault="00214BF1" w:rsidP="00CC4E0C">
      <w:pPr>
        <w:pStyle w:val="Heading2"/>
        <w:rPr>
          <w:noProof/>
          <w:lang w:val="bg-BG"/>
        </w:rPr>
      </w:pPr>
      <w:r w:rsidRPr="00125D48">
        <w:rPr>
          <w:noProof/>
          <w:lang w:val="bg-BG"/>
        </w:rPr>
        <w:t>Submitting Your Solution</w:t>
      </w:r>
    </w:p>
    <w:p w14:paraId="690B4D65" w14:textId="7166CC7B" w:rsidR="00214BF1" w:rsidRPr="00125D48" w:rsidRDefault="00214BF1" w:rsidP="003A2DD5">
      <w:pPr>
        <w:rPr>
          <w:noProof/>
          <w:lang w:val="bg-BG"/>
        </w:rPr>
      </w:pPr>
      <w:r w:rsidRPr="00125D48">
        <w:rPr>
          <w:noProof/>
          <w:lang w:val="bg-BG"/>
        </w:rPr>
        <w:t xml:space="preserve">Exclude the </w:t>
      </w:r>
      <w:r w:rsidRPr="00125D48">
        <w:rPr>
          <w:rStyle w:val="CodeChar"/>
          <w:lang w:val="bg-BG"/>
        </w:rPr>
        <w:t>node_modules</w:t>
      </w:r>
      <w:r w:rsidRPr="00125D48">
        <w:rPr>
          <w:noProof/>
          <w:lang w:val="bg-BG"/>
        </w:rPr>
        <w:t xml:space="preserve"> folder</w:t>
      </w:r>
      <w:r w:rsidR="00C41403" w:rsidRPr="00125D48">
        <w:rPr>
          <w:noProof/>
          <w:lang w:val="bg-BG"/>
        </w:rPr>
        <w:t xml:space="preserve"> and ZIP your project</w:t>
      </w:r>
      <w:r w:rsidR="004017FD" w:rsidRPr="00125D48">
        <w:rPr>
          <w:noProof/>
          <w:lang w:val="bg-BG"/>
        </w:rPr>
        <w:t xml:space="preserve">. Upload the archive to </w:t>
      </w:r>
      <w:r w:rsidRPr="00125D48">
        <w:rPr>
          <w:noProof/>
          <w:lang w:val="bg-BG"/>
        </w:rPr>
        <w:t>Judge</w:t>
      </w:r>
      <w:r w:rsidR="004017FD" w:rsidRPr="00125D48">
        <w:rPr>
          <w:noProof/>
          <w:lang w:val="bg-BG"/>
        </w:rPr>
        <w:t xml:space="preserve"> system</w:t>
      </w:r>
      <w:r w:rsidRPr="00125D48">
        <w:rPr>
          <w:noProof/>
          <w:lang w:val="bg-BG"/>
        </w:rPr>
        <w:t>.</w:t>
      </w:r>
    </w:p>
    <w:p w14:paraId="50773C2C" w14:textId="18FD812B" w:rsidR="004017FD" w:rsidRPr="00125D48" w:rsidRDefault="002151A3" w:rsidP="003A2DD5">
      <w:pPr>
        <w:rPr>
          <w:noProof/>
          <w:lang w:val="bg-BG"/>
        </w:rPr>
      </w:pPr>
      <w:hyperlink r:id="rId36" w:anchor="0" w:history="1">
        <w:r w:rsidR="004017FD" w:rsidRPr="00125D48">
          <w:rPr>
            <w:rStyle w:val="Hyperlink"/>
            <w:noProof/>
            <w:lang w:val="bg-BG"/>
          </w:rPr>
          <w:t>https://judge.softuni.bg/Contests/Compete/Index/1645#0</w:t>
        </w:r>
      </w:hyperlink>
    </w:p>
    <w:sectPr w:rsidR="004017FD" w:rsidRPr="00125D48" w:rsidSect="00234D22">
      <w:footerReference w:type="default" r:id="rId37"/>
      <w:pgSz w:w="12240" w:h="15840"/>
      <w:pgMar w:top="851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1589BE" w14:textId="77777777" w:rsidR="002151A3" w:rsidRDefault="002151A3" w:rsidP="004A2906">
      <w:pPr>
        <w:spacing w:before="0" w:after="0" w:line="240" w:lineRule="auto"/>
      </w:pPr>
      <w:r>
        <w:separator/>
      </w:r>
    </w:p>
  </w:endnote>
  <w:endnote w:type="continuationSeparator" w:id="0">
    <w:p w14:paraId="41D70383" w14:textId="77777777" w:rsidR="002151A3" w:rsidRDefault="002151A3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F6D587" w14:textId="77777777" w:rsidR="00AE6705" w:rsidRPr="00AC77AD" w:rsidRDefault="00AE6705" w:rsidP="00F92C3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A281CE7" wp14:editId="3FE97171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85" name="Picture 8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9B1E1FD" wp14:editId="383798A7">
          <wp:extent cx="1419225" cy="352425"/>
          <wp:effectExtent l="0" t="0" r="9525" b="9525"/>
          <wp:docPr id="86" name="Picture 86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47E80E51" wp14:editId="2C7A167D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0717D01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BD83D0" wp14:editId="1B76AA9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87C9AD" w14:textId="4609469C" w:rsidR="00AE6705" w:rsidRPr="008C2B83" w:rsidRDefault="00AE6705" w:rsidP="00F92C3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F3782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F3782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BD83D0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D87C9AD" w14:textId="4609469C" w:rsidR="00AE6705" w:rsidRPr="008C2B83" w:rsidRDefault="00AE6705" w:rsidP="00F92C3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F3782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AF3782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7A34A6" wp14:editId="15429215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2017552" w14:textId="77777777" w:rsidR="00AE6705" w:rsidRDefault="00AE6705" w:rsidP="00F92C3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7A34A6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2017552" w14:textId="77777777" w:rsidR="00AE6705" w:rsidRDefault="00AE6705" w:rsidP="00F92C3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5EAF7F0" wp14:editId="1236708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1DBB0B0" w14:textId="77777777" w:rsidR="00AE6705" w:rsidRDefault="00AE6705" w:rsidP="00F92C3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14165623" w14:textId="77777777" w:rsidR="00AE6705" w:rsidRDefault="00AE6705" w:rsidP="00F92C3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D04666A" wp14:editId="0CD9D5D0">
                                <wp:extent cx="167005" cy="203387"/>
                                <wp:effectExtent l="0" t="0" r="4445" b="6350"/>
                                <wp:docPr id="87" name="Picture 87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BEC5638" wp14:editId="54B46B06">
                                <wp:extent cx="171450" cy="205105"/>
                                <wp:effectExtent l="0" t="0" r="0" b="4445"/>
                                <wp:docPr id="88" name="Picture 8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87AA65D" wp14:editId="044D07D1">
                                <wp:extent cx="200152" cy="200152"/>
                                <wp:effectExtent l="0" t="0" r="9525" b="9525"/>
                                <wp:docPr id="89" name="Picture 89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31A216" wp14:editId="7D23F291">
                                <wp:extent cx="200152" cy="200152"/>
                                <wp:effectExtent l="0" t="0" r="9525" b="9525"/>
                                <wp:docPr id="90" name="Picture 90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71D96F0" wp14:editId="75347589">
                                <wp:extent cx="200152" cy="200152"/>
                                <wp:effectExtent l="0" t="0" r="9525" b="9525"/>
                                <wp:docPr id="91" name="Picture 91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88E0EBD" wp14:editId="7CD8602B">
                                <wp:extent cx="190500" cy="190500"/>
                                <wp:effectExtent l="0" t="0" r="0" b="0"/>
                                <wp:docPr id="92" name="Picture 9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EE4709" wp14:editId="3727F006">
                                <wp:extent cx="176530" cy="176530"/>
                                <wp:effectExtent l="0" t="0" r="0" b="0"/>
                                <wp:docPr id="93" name="Picture 9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22FE229" wp14:editId="5203F96A">
                                <wp:extent cx="200152" cy="200152"/>
                                <wp:effectExtent l="0" t="0" r="9525" b="9525"/>
                                <wp:docPr id="94" name="Picture 94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D842C06" wp14:editId="5299DE2F">
                                <wp:extent cx="215153" cy="209247"/>
                                <wp:effectExtent l="0" t="0" r="0" b="635"/>
                                <wp:docPr id="95" name="Picture 95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3EDA296" wp14:editId="7E835BCF">
                                <wp:extent cx="200152" cy="200152"/>
                                <wp:effectExtent l="0" t="0" r="9525" b="9525"/>
                                <wp:docPr id="96" name="Picture 96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AF7F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1DBB0B0" w14:textId="77777777" w:rsidR="00AE6705" w:rsidRDefault="00AE6705" w:rsidP="00F92C3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14165623" w14:textId="77777777" w:rsidR="00AE6705" w:rsidRDefault="00AE6705" w:rsidP="00F92C3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D04666A" wp14:editId="0CD9D5D0">
                          <wp:extent cx="167005" cy="203387"/>
                          <wp:effectExtent l="0" t="0" r="4445" b="6350"/>
                          <wp:docPr id="87" name="Picture 87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BEC5638" wp14:editId="54B46B06">
                          <wp:extent cx="171450" cy="205105"/>
                          <wp:effectExtent l="0" t="0" r="0" b="4445"/>
                          <wp:docPr id="88" name="Picture 88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87AA65D" wp14:editId="044D07D1">
                          <wp:extent cx="200152" cy="200152"/>
                          <wp:effectExtent l="0" t="0" r="9525" b="9525"/>
                          <wp:docPr id="89" name="Picture 89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31A216" wp14:editId="7D23F291">
                          <wp:extent cx="200152" cy="200152"/>
                          <wp:effectExtent l="0" t="0" r="9525" b="9525"/>
                          <wp:docPr id="90" name="Picture 90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71D96F0" wp14:editId="75347589">
                          <wp:extent cx="200152" cy="200152"/>
                          <wp:effectExtent l="0" t="0" r="9525" b="9525"/>
                          <wp:docPr id="91" name="Picture 91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88E0EBD" wp14:editId="7CD8602B">
                          <wp:extent cx="190500" cy="190500"/>
                          <wp:effectExtent l="0" t="0" r="0" b="0"/>
                          <wp:docPr id="92" name="Picture 9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3EE4709" wp14:editId="3727F006">
                          <wp:extent cx="176530" cy="176530"/>
                          <wp:effectExtent l="0" t="0" r="0" b="0"/>
                          <wp:docPr id="93" name="Picture 9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22FE229" wp14:editId="5203F96A">
                          <wp:extent cx="200152" cy="200152"/>
                          <wp:effectExtent l="0" t="0" r="9525" b="9525"/>
                          <wp:docPr id="94" name="Picture 94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D842C06" wp14:editId="5299DE2F">
                          <wp:extent cx="215153" cy="209247"/>
                          <wp:effectExtent l="0" t="0" r="0" b="635"/>
                          <wp:docPr id="95" name="Picture 95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3EDA296" wp14:editId="7E835BCF">
                          <wp:extent cx="200152" cy="200152"/>
                          <wp:effectExtent l="0" t="0" r="9525" b="9525"/>
                          <wp:docPr id="96" name="Picture 96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3B6A8B50" w14:textId="77777777" w:rsidR="00AE6705" w:rsidRDefault="00AE67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C3F4CF" w14:textId="77777777" w:rsidR="002151A3" w:rsidRDefault="002151A3" w:rsidP="004A2906">
      <w:pPr>
        <w:spacing w:before="0" w:after="0" w:line="240" w:lineRule="auto"/>
      </w:pPr>
      <w:r>
        <w:separator/>
      </w:r>
    </w:p>
  </w:footnote>
  <w:footnote w:type="continuationSeparator" w:id="0">
    <w:p w14:paraId="5A425D62" w14:textId="77777777" w:rsidR="002151A3" w:rsidRDefault="002151A3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51ED9"/>
    <w:multiLevelType w:val="hybridMultilevel"/>
    <w:tmpl w:val="2CCE1F8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21A09"/>
    <w:multiLevelType w:val="hybridMultilevel"/>
    <w:tmpl w:val="2B56ED7C"/>
    <w:lvl w:ilvl="0" w:tplc="5E3EEB5E">
      <w:start w:val="1"/>
      <w:numFmt w:val="decimal"/>
      <w:lvlText w:val="Problem 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FD2277"/>
    <w:multiLevelType w:val="hybridMultilevel"/>
    <w:tmpl w:val="C92405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F15A4A"/>
    <w:multiLevelType w:val="hybridMultilevel"/>
    <w:tmpl w:val="E6D8AE92"/>
    <w:lvl w:ilvl="0" w:tplc="16E6D124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7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666ABD"/>
    <w:multiLevelType w:val="hybridMultilevel"/>
    <w:tmpl w:val="52E6D0EE"/>
    <w:lvl w:ilvl="0" w:tplc="73981C3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9674A2"/>
    <w:multiLevelType w:val="hybridMultilevel"/>
    <w:tmpl w:val="9280E648"/>
    <w:lvl w:ilvl="0" w:tplc="20ACCFC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222" w:hanging="360"/>
      </w:pPr>
    </w:lvl>
    <w:lvl w:ilvl="2" w:tplc="0402001B" w:tentative="1">
      <w:start w:val="1"/>
      <w:numFmt w:val="lowerRoman"/>
      <w:lvlText w:val="%3."/>
      <w:lvlJc w:val="right"/>
      <w:pPr>
        <w:ind w:left="1942" w:hanging="180"/>
      </w:pPr>
    </w:lvl>
    <w:lvl w:ilvl="3" w:tplc="0402000F" w:tentative="1">
      <w:start w:val="1"/>
      <w:numFmt w:val="decimal"/>
      <w:lvlText w:val="%4."/>
      <w:lvlJc w:val="left"/>
      <w:pPr>
        <w:ind w:left="2662" w:hanging="360"/>
      </w:pPr>
    </w:lvl>
    <w:lvl w:ilvl="4" w:tplc="04020019" w:tentative="1">
      <w:start w:val="1"/>
      <w:numFmt w:val="lowerLetter"/>
      <w:lvlText w:val="%5."/>
      <w:lvlJc w:val="left"/>
      <w:pPr>
        <w:ind w:left="3382" w:hanging="360"/>
      </w:pPr>
    </w:lvl>
    <w:lvl w:ilvl="5" w:tplc="0402001B" w:tentative="1">
      <w:start w:val="1"/>
      <w:numFmt w:val="lowerRoman"/>
      <w:lvlText w:val="%6."/>
      <w:lvlJc w:val="right"/>
      <w:pPr>
        <w:ind w:left="4102" w:hanging="180"/>
      </w:pPr>
    </w:lvl>
    <w:lvl w:ilvl="6" w:tplc="0402000F" w:tentative="1">
      <w:start w:val="1"/>
      <w:numFmt w:val="decimal"/>
      <w:lvlText w:val="%7."/>
      <w:lvlJc w:val="left"/>
      <w:pPr>
        <w:ind w:left="4822" w:hanging="360"/>
      </w:pPr>
    </w:lvl>
    <w:lvl w:ilvl="7" w:tplc="04020019" w:tentative="1">
      <w:start w:val="1"/>
      <w:numFmt w:val="lowerLetter"/>
      <w:lvlText w:val="%8."/>
      <w:lvlJc w:val="left"/>
      <w:pPr>
        <w:ind w:left="5542" w:hanging="360"/>
      </w:pPr>
    </w:lvl>
    <w:lvl w:ilvl="8" w:tplc="0402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E471A8"/>
    <w:multiLevelType w:val="hybridMultilevel"/>
    <w:tmpl w:val="1E34FA6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25"/>
  </w:num>
  <w:num w:numId="4">
    <w:abstractNumId w:val="27"/>
  </w:num>
  <w:num w:numId="5">
    <w:abstractNumId w:val="22"/>
  </w:num>
  <w:num w:numId="6">
    <w:abstractNumId w:val="5"/>
  </w:num>
  <w:num w:numId="7">
    <w:abstractNumId w:val="20"/>
  </w:num>
  <w:num w:numId="8">
    <w:abstractNumId w:val="0"/>
  </w:num>
  <w:num w:numId="9">
    <w:abstractNumId w:val="12"/>
  </w:num>
  <w:num w:numId="10">
    <w:abstractNumId w:val="29"/>
  </w:num>
  <w:num w:numId="11">
    <w:abstractNumId w:val="32"/>
  </w:num>
  <w:num w:numId="12">
    <w:abstractNumId w:val="23"/>
  </w:num>
  <w:num w:numId="13">
    <w:abstractNumId w:val="17"/>
  </w:num>
  <w:num w:numId="14">
    <w:abstractNumId w:val="24"/>
  </w:num>
  <w:num w:numId="15">
    <w:abstractNumId w:val="33"/>
  </w:num>
  <w:num w:numId="16">
    <w:abstractNumId w:val="28"/>
  </w:num>
  <w:num w:numId="17">
    <w:abstractNumId w:val="7"/>
  </w:num>
  <w:num w:numId="18">
    <w:abstractNumId w:val="4"/>
  </w:num>
  <w:num w:numId="19">
    <w:abstractNumId w:val="30"/>
  </w:num>
  <w:num w:numId="20">
    <w:abstractNumId w:val="18"/>
  </w:num>
  <w:num w:numId="21">
    <w:abstractNumId w:val="26"/>
  </w:num>
  <w:num w:numId="22">
    <w:abstractNumId w:val="10"/>
  </w:num>
  <w:num w:numId="23">
    <w:abstractNumId w:val="31"/>
  </w:num>
  <w:num w:numId="24">
    <w:abstractNumId w:val="14"/>
  </w:num>
  <w:num w:numId="25">
    <w:abstractNumId w:val="2"/>
  </w:num>
  <w:num w:numId="26">
    <w:abstractNumId w:val="15"/>
  </w:num>
  <w:num w:numId="27">
    <w:abstractNumId w:val="11"/>
  </w:num>
  <w:num w:numId="28">
    <w:abstractNumId w:val="21"/>
  </w:num>
  <w:num w:numId="29">
    <w:abstractNumId w:val="13"/>
  </w:num>
  <w:num w:numId="30">
    <w:abstractNumId w:val="3"/>
  </w:num>
  <w:num w:numId="31">
    <w:abstractNumId w:val="9"/>
  </w:num>
  <w:num w:numId="32">
    <w:abstractNumId w:val="8"/>
  </w:num>
  <w:num w:numId="33">
    <w:abstractNumId w:val="1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611"/>
    <w:rsid w:val="00001744"/>
    <w:rsid w:val="00004A7E"/>
    <w:rsid w:val="00024C6F"/>
    <w:rsid w:val="00027345"/>
    <w:rsid w:val="00041302"/>
    <w:rsid w:val="00043CEA"/>
    <w:rsid w:val="00056FF6"/>
    <w:rsid w:val="00060093"/>
    <w:rsid w:val="00070907"/>
    <w:rsid w:val="00072842"/>
    <w:rsid w:val="00080DD7"/>
    <w:rsid w:val="000810AF"/>
    <w:rsid w:val="00083D6E"/>
    <w:rsid w:val="00084A25"/>
    <w:rsid w:val="00094991"/>
    <w:rsid w:val="00095C94"/>
    <w:rsid w:val="00096089"/>
    <w:rsid w:val="0009659A"/>
    <w:rsid w:val="00097B1C"/>
    <w:rsid w:val="000A1F23"/>
    <w:rsid w:val="000C095D"/>
    <w:rsid w:val="000C19E2"/>
    <w:rsid w:val="000C2327"/>
    <w:rsid w:val="000C535D"/>
    <w:rsid w:val="000C7213"/>
    <w:rsid w:val="000D3C9A"/>
    <w:rsid w:val="000D4080"/>
    <w:rsid w:val="000D6779"/>
    <w:rsid w:val="000F29C0"/>
    <w:rsid w:val="000F3B7D"/>
    <w:rsid w:val="000F656B"/>
    <w:rsid w:val="000F75A8"/>
    <w:rsid w:val="00103B6B"/>
    <w:rsid w:val="0010704D"/>
    <w:rsid w:val="00113350"/>
    <w:rsid w:val="00113831"/>
    <w:rsid w:val="00113A5B"/>
    <w:rsid w:val="00120721"/>
    <w:rsid w:val="001215CB"/>
    <w:rsid w:val="00122C52"/>
    <w:rsid w:val="00125D48"/>
    <w:rsid w:val="001261F5"/>
    <w:rsid w:val="001308AA"/>
    <w:rsid w:val="00130A15"/>
    <w:rsid w:val="00130E34"/>
    <w:rsid w:val="00146E8B"/>
    <w:rsid w:val="001516FC"/>
    <w:rsid w:val="001602E9"/>
    <w:rsid w:val="00167B29"/>
    <w:rsid w:val="00172258"/>
    <w:rsid w:val="00172D47"/>
    <w:rsid w:val="001763DF"/>
    <w:rsid w:val="00180C05"/>
    <w:rsid w:val="00186657"/>
    <w:rsid w:val="001936DB"/>
    <w:rsid w:val="001938EB"/>
    <w:rsid w:val="00196484"/>
    <w:rsid w:val="001967AA"/>
    <w:rsid w:val="001A16AE"/>
    <w:rsid w:val="001B70A0"/>
    <w:rsid w:val="001B70A4"/>
    <w:rsid w:val="001B72EE"/>
    <w:rsid w:val="001C22AB"/>
    <w:rsid w:val="001C285E"/>
    <w:rsid w:val="001C639F"/>
    <w:rsid w:val="001D0A9B"/>
    <w:rsid w:val="001D2C96"/>
    <w:rsid w:val="001D6580"/>
    <w:rsid w:val="001D6EB9"/>
    <w:rsid w:val="001D7959"/>
    <w:rsid w:val="001E21C5"/>
    <w:rsid w:val="001E391C"/>
    <w:rsid w:val="001F0288"/>
    <w:rsid w:val="001F3F25"/>
    <w:rsid w:val="001F7A94"/>
    <w:rsid w:val="0020400C"/>
    <w:rsid w:val="00205E94"/>
    <w:rsid w:val="002144C6"/>
    <w:rsid w:val="00214BF1"/>
    <w:rsid w:val="002151A3"/>
    <w:rsid w:val="002161AE"/>
    <w:rsid w:val="002207B2"/>
    <w:rsid w:val="00220F7B"/>
    <w:rsid w:val="002321B2"/>
    <w:rsid w:val="002332F1"/>
    <w:rsid w:val="00234D22"/>
    <w:rsid w:val="00236146"/>
    <w:rsid w:val="00236F66"/>
    <w:rsid w:val="0023791C"/>
    <w:rsid w:val="00252F14"/>
    <w:rsid w:val="00253BEB"/>
    <w:rsid w:val="00256045"/>
    <w:rsid w:val="00260173"/>
    <w:rsid w:val="00261BA4"/>
    <w:rsid w:val="002752ED"/>
    <w:rsid w:val="00290B5C"/>
    <w:rsid w:val="0029140F"/>
    <w:rsid w:val="002921FC"/>
    <w:rsid w:val="00292615"/>
    <w:rsid w:val="002A1938"/>
    <w:rsid w:val="002B16FF"/>
    <w:rsid w:val="002C1BF9"/>
    <w:rsid w:val="002D22F8"/>
    <w:rsid w:val="002D3A98"/>
    <w:rsid w:val="002E5025"/>
    <w:rsid w:val="00311566"/>
    <w:rsid w:val="00311FAF"/>
    <w:rsid w:val="003177FD"/>
    <w:rsid w:val="00323799"/>
    <w:rsid w:val="003244D7"/>
    <w:rsid w:val="00324F81"/>
    <w:rsid w:val="0032618D"/>
    <w:rsid w:val="00331470"/>
    <w:rsid w:val="0034152C"/>
    <w:rsid w:val="003423D3"/>
    <w:rsid w:val="00365248"/>
    <w:rsid w:val="003722A4"/>
    <w:rsid w:val="00372C76"/>
    <w:rsid w:val="00373970"/>
    <w:rsid w:val="00385EE6"/>
    <w:rsid w:val="00386D1F"/>
    <w:rsid w:val="00387495"/>
    <w:rsid w:val="00396557"/>
    <w:rsid w:val="003A0CA3"/>
    <w:rsid w:val="003A2DD5"/>
    <w:rsid w:val="003A6B23"/>
    <w:rsid w:val="003B325E"/>
    <w:rsid w:val="003B6C8F"/>
    <w:rsid w:val="003C6755"/>
    <w:rsid w:val="003D2599"/>
    <w:rsid w:val="003D6334"/>
    <w:rsid w:val="003D65E7"/>
    <w:rsid w:val="003E0D58"/>
    <w:rsid w:val="003F1B59"/>
    <w:rsid w:val="004017FD"/>
    <w:rsid w:val="004018D4"/>
    <w:rsid w:val="0040235E"/>
    <w:rsid w:val="0040270C"/>
    <w:rsid w:val="004102F8"/>
    <w:rsid w:val="004111B0"/>
    <w:rsid w:val="004157BF"/>
    <w:rsid w:val="00421DF2"/>
    <w:rsid w:val="0042457D"/>
    <w:rsid w:val="00424942"/>
    <w:rsid w:val="004277EE"/>
    <w:rsid w:val="0042792A"/>
    <w:rsid w:val="00435FDC"/>
    <w:rsid w:val="004374D3"/>
    <w:rsid w:val="00440A50"/>
    <w:rsid w:val="00445943"/>
    <w:rsid w:val="00456C73"/>
    <w:rsid w:val="004571E8"/>
    <w:rsid w:val="00465589"/>
    <w:rsid w:val="00472007"/>
    <w:rsid w:val="004722C2"/>
    <w:rsid w:val="004743D8"/>
    <w:rsid w:val="00484C0C"/>
    <w:rsid w:val="00486E9B"/>
    <w:rsid w:val="00493C2B"/>
    <w:rsid w:val="004941BA"/>
    <w:rsid w:val="00496150"/>
    <w:rsid w:val="00496F39"/>
    <w:rsid w:val="004A2906"/>
    <w:rsid w:val="004A62CC"/>
    <w:rsid w:val="004B2EDA"/>
    <w:rsid w:val="004B506D"/>
    <w:rsid w:val="004C32EF"/>
    <w:rsid w:val="004C7EE5"/>
    <w:rsid w:val="004D365C"/>
    <w:rsid w:val="004E766D"/>
    <w:rsid w:val="004E7F8E"/>
    <w:rsid w:val="004F6052"/>
    <w:rsid w:val="00500092"/>
    <w:rsid w:val="00502FC5"/>
    <w:rsid w:val="0050680C"/>
    <w:rsid w:val="00507441"/>
    <w:rsid w:val="00510D09"/>
    <w:rsid w:val="00514035"/>
    <w:rsid w:val="005158F7"/>
    <w:rsid w:val="00520AF2"/>
    <w:rsid w:val="005215AE"/>
    <w:rsid w:val="00536E09"/>
    <w:rsid w:val="00537675"/>
    <w:rsid w:val="00546235"/>
    <w:rsid w:val="00547F31"/>
    <w:rsid w:val="00551FCC"/>
    <w:rsid w:val="00553FE1"/>
    <w:rsid w:val="00557D6E"/>
    <w:rsid w:val="0056208D"/>
    <w:rsid w:val="005624DD"/>
    <w:rsid w:val="0056615E"/>
    <w:rsid w:val="005665E2"/>
    <w:rsid w:val="00572F23"/>
    <w:rsid w:val="00585FA8"/>
    <w:rsid w:val="00593808"/>
    <w:rsid w:val="005B389A"/>
    <w:rsid w:val="005B548F"/>
    <w:rsid w:val="005B63BC"/>
    <w:rsid w:val="005C0223"/>
    <w:rsid w:val="005C034B"/>
    <w:rsid w:val="005C1EBF"/>
    <w:rsid w:val="005C61B7"/>
    <w:rsid w:val="005C7718"/>
    <w:rsid w:val="005D0BFA"/>
    <w:rsid w:val="005D1340"/>
    <w:rsid w:val="005D700B"/>
    <w:rsid w:val="005F74CF"/>
    <w:rsid w:val="00603BBD"/>
    <w:rsid w:val="00613E31"/>
    <w:rsid w:val="006207D9"/>
    <w:rsid w:val="00621B76"/>
    <w:rsid w:val="00622A5C"/>
    <w:rsid w:val="00626967"/>
    <w:rsid w:val="00647544"/>
    <w:rsid w:val="00653054"/>
    <w:rsid w:val="00657FE4"/>
    <w:rsid w:val="00662AFA"/>
    <w:rsid w:val="006660D4"/>
    <w:rsid w:val="00670FA6"/>
    <w:rsid w:val="0067257D"/>
    <w:rsid w:val="00672DDB"/>
    <w:rsid w:val="006743F0"/>
    <w:rsid w:val="006803D5"/>
    <w:rsid w:val="006824A0"/>
    <w:rsid w:val="0068393E"/>
    <w:rsid w:val="00686922"/>
    <w:rsid w:val="006877ED"/>
    <w:rsid w:val="00687F98"/>
    <w:rsid w:val="00690352"/>
    <w:rsid w:val="006918BD"/>
    <w:rsid w:val="006928A1"/>
    <w:rsid w:val="006941AE"/>
    <w:rsid w:val="006A3611"/>
    <w:rsid w:val="006B7228"/>
    <w:rsid w:val="006C2462"/>
    <w:rsid w:val="006C30CF"/>
    <w:rsid w:val="006D40D9"/>
    <w:rsid w:val="006D702C"/>
    <w:rsid w:val="006D7358"/>
    <w:rsid w:val="006F1697"/>
    <w:rsid w:val="006F5F38"/>
    <w:rsid w:val="006F7A76"/>
    <w:rsid w:val="007033BF"/>
    <w:rsid w:val="00706F82"/>
    <w:rsid w:val="00712E64"/>
    <w:rsid w:val="007134AD"/>
    <w:rsid w:val="007220BF"/>
    <w:rsid w:val="00722391"/>
    <w:rsid w:val="007312DD"/>
    <w:rsid w:val="0073206E"/>
    <w:rsid w:val="00741AD8"/>
    <w:rsid w:val="007462D3"/>
    <w:rsid w:val="00751EDC"/>
    <w:rsid w:val="007532D4"/>
    <w:rsid w:val="0075753B"/>
    <w:rsid w:val="00770D3A"/>
    <w:rsid w:val="00771EA7"/>
    <w:rsid w:val="00781BA3"/>
    <w:rsid w:val="007A6F2E"/>
    <w:rsid w:val="007B1E51"/>
    <w:rsid w:val="007B35B4"/>
    <w:rsid w:val="007C3AD2"/>
    <w:rsid w:val="007C6DBD"/>
    <w:rsid w:val="007D272E"/>
    <w:rsid w:val="007D3B36"/>
    <w:rsid w:val="007F50C5"/>
    <w:rsid w:val="007F6062"/>
    <w:rsid w:val="007F754B"/>
    <w:rsid w:val="007F7A23"/>
    <w:rsid w:val="008018D8"/>
    <w:rsid w:val="00813041"/>
    <w:rsid w:val="00822BBA"/>
    <w:rsid w:val="00827F82"/>
    <w:rsid w:val="008419CB"/>
    <w:rsid w:val="00875201"/>
    <w:rsid w:val="008942DC"/>
    <w:rsid w:val="00895937"/>
    <w:rsid w:val="008A0228"/>
    <w:rsid w:val="008A200B"/>
    <w:rsid w:val="008A2B08"/>
    <w:rsid w:val="008A4654"/>
    <w:rsid w:val="008B0FB8"/>
    <w:rsid w:val="008B2992"/>
    <w:rsid w:val="008B4593"/>
    <w:rsid w:val="008B5BAE"/>
    <w:rsid w:val="008C0862"/>
    <w:rsid w:val="008C2FE6"/>
    <w:rsid w:val="008C3FB9"/>
    <w:rsid w:val="008C6EE1"/>
    <w:rsid w:val="008C7901"/>
    <w:rsid w:val="008D48C6"/>
    <w:rsid w:val="008D4968"/>
    <w:rsid w:val="008D69CE"/>
    <w:rsid w:val="008E72FA"/>
    <w:rsid w:val="008F6A97"/>
    <w:rsid w:val="00900379"/>
    <w:rsid w:val="00900759"/>
    <w:rsid w:val="009018C9"/>
    <w:rsid w:val="00903276"/>
    <w:rsid w:val="00906148"/>
    <w:rsid w:val="009139EA"/>
    <w:rsid w:val="00923D0C"/>
    <w:rsid w:val="00925012"/>
    <w:rsid w:val="00925CC9"/>
    <w:rsid w:val="009379E7"/>
    <w:rsid w:val="0094019E"/>
    <w:rsid w:val="00947C93"/>
    <w:rsid w:val="009546B5"/>
    <w:rsid w:val="009564AB"/>
    <w:rsid w:val="009607E0"/>
    <w:rsid w:val="00961C9D"/>
    <w:rsid w:val="009801CC"/>
    <w:rsid w:val="00991258"/>
    <w:rsid w:val="00995295"/>
    <w:rsid w:val="0099676B"/>
    <w:rsid w:val="009A4C7E"/>
    <w:rsid w:val="009A5E3D"/>
    <w:rsid w:val="009A71F7"/>
    <w:rsid w:val="009B1A47"/>
    <w:rsid w:val="009C0402"/>
    <w:rsid w:val="009C60E6"/>
    <w:rsid w:val="009C6A8E"/>
    <w:rsid w:val="009D2EDD"/>
    <w:rsid w:val="009D5081"/>
    <w:rsid w:val="009E5DD4"/>
    <w:rsid w:val="00A04361"/>
    <w:rsid w:val="00A05052"/>
    <w:rsid w:val="00A116EB"/>
    <w:rsid w:val="00A14EF0"/>
    <w:rsid w:val="00A25E16"/>
    <w:rsid w:val="00A308EE"/>
    <w:rsid w:val="00A427F3"/>
    <w:rsid w:val="00A43E6A"/>
    <w:rsid w:val="00A51F0E"/>
    <w:rsid w:val="00A5743F"/>
    <w:rsid w:val="00A62B6F"/>
    <w:rsid w:val="00A64C80"/>
    <w:rsid w:val="00A65357"/>
    <w:rsid w:val="00A65DB7"/>
    <w:rsid w:val="00A77E74"/>
    <w:rsid w:val="00A80B1F"/>
    <w:rsid w:val="00A814B2"/>
    <w:rsid w:val="00A82110"/>
    <w:rsid w:val="00A8574D"/>
    <w:rsid w:val="00AA19BB"/>
    <w:rsid w:val="00AB1815"/>
    <w:rsid w:val="00AC0378"/>
    <w:rsid w:val="00AC0534"/>
    <w:rsid w:val="00AC1169"/>
    <w:rsid w:val="00AC4022"/>
    <w:rsid w:val="00AD0B42"/>
    <w:rsid w:val="00AD34A4"/>
    <w:rsid w:val="00AD4E6D"/>
    <w:rsid w:val="00AD6DBC"/>
    <w:rsid w:val="00AD7DA4"/>
    <w:rsid w:val="00AE4F9E"/>
    <w:rsid w:val="00AE6705"/>
    <w:rsid w:val="00AF3782"/>
    <w:rsid w:val="00AF719C"/>
    <w:rsid w:val="00AF76FE"/>
    <w:rsid w:val="00B010E2"/>
    <w:rsid w:val="00B03246"/>
    <w:rsid w:val="00B11E5E"/>
    <w:rsid w:val="00B25505"/>
    <w:rsid w:val="00B3053A"/>
    <w:rsid w:val="00B33151"/>
    <w:rsid w:val="00B35311"/>
    <w:rsid w:val="00B41F57"/>
    <w:rsid w:val="00B42A02"/>
    <w:rsid w:val="00B476EC"/>
    <w:rsid w:val="00B50A31"/>
    <w:rsid w:val="00B530ED"/>
    <w:rsid w:val="00B61CD9"/>
    <w:rsid w:val="00B675DD"/>
    <w:rsid w:val="00B702A5"/>
    <w:rsid w:val="00B7626C"/>
    <w:rsid w:val="00B823EF"/>
    <w:rsid w:val="00B90AC8"/>
    <w:rsid w:val="00B9247D"/>
    <w:rsid w:val="00BA3109"/>
    <w:rsid w:val="00BB61EA"/>
    <w:rsid w:val="00BD0C93"/>
    <w:rsid w:val="00BD29E0"/>
    <w:rsid w:val="00BD39E0"/>
    <w:rsid w:val="00BD7880"/>
    <w:rsid w:val="00BE57D9"/>
    <w:rsid w:val="00BF739A"/>
    <w:rsid w:val="00C11861"/>
    <w:rsid w:val="00C11B2A"/>
    <w:rsid w:val="00C11BA9"/>
    <w:rsid w:val="00C2179C"/>
    <w:rsid w:val="00C2445D"/>
    <w:rsid w:val="00C253E8"/>
    <w:rsid w:val="00C254D1"/>
    <w:rsid w:val="00C31DDD"/>
    <w:rsid w:val="00C41403"/>
    <w:rsid w:val="00C4455D"/>
    <w:rsid w:val="00C44E2D"/>
    <w:rsid w:val="00C52A2F"/>
    <w:rsid w:val="00C52A40"/>
    <w:rsid w:val="00C52A7B"/>
    <w:rsid w:val="00C52C68"/>
    <w:rsid w:val="00C6033E"/>
    <w:rsid w:val="00C61F17"/>
    <w:rsid w:val="00C7053A"/>
    <w:rsid w:val="00C711B4"/>
    <w:rsid w:val="00C7421E"/>
    <w:rsid w:val="00C7681E"/>
    <w:rsid w:val="00C858BE"/>
    <w:rsid w:val="00C86078"/>
    <w:rsid w:val="00C92532"/>
    <w:rsid w:val="00C9369A"/>
    <w:rsid w:val="00C947ED"/>
    <w:rsid w:val="00C9524C"/>
    <w:rsid w:val="00CA2A30"/>
    <w:rsid w:val="00CA6C64"/>
    <w:rsid w:val="00CB106B"/>
    <w:rsid w:val="00CC0D5A"/>
    <w:rsid w:val="00CC2075"/>
    <w:rsid w:val="00CC4E0C"/>
    <w:rsid w:val="00CC590C"/>
    <w:rsid w:val="00CC7DA0"/>
    <w:rsid w:val="00CD2180"/>
    <w:rsid w:val="00CD315F"/>
    <w:rsid w:val="00CD37BE"/>
    <w:rsid w:val="00CD4B4E"/>
    <w:rsid w:val="00CD4C29"/>
    <w:rsid w:val="00CE7806"/>
    <w:rsid w:val="00CF3CF1"/>
    <w:rsid w:val="00CF4EC3"/>
    <w:rsid w:val="00D00A8E"/>
    <w:rsid w:val="00D053C1"/>
    <w:rsid w:val="00D13C3F"/>
    <w:rsid w:val="00D22622"/>
    <w:rsid w:val="00D22BB1"/>
    <w:rsid w:val="00D2520B"/>
    <w:rsid w:val="00D266F6"/>
    <w:rsid w:val="00D2746B"/>
    <w:rsid w:val="00D32234"/>
    <w:rsid w:val="00D37FC4"/>
    <w:rsid w:val="00D41330"/>
    <w:rsid w:val="00D413EA"/>
    <w:rsid w:val="00D44C61"/>
    <w:rsid w:val="00D45BFE"/>
    <w:rsid w:val="00D512BA"/>
    <w:rsid w:val="00D57DC8"/>
    <w:rsid w:val="00D6351C"/>
    <w:rsid w:val="00D658DC"/>
    <w:rsid w:val="00D665C4"/>
    <w:rsid w:val="00D705FA"/>
    <w:rsid w:val="00D72140"/>
    <w:rsid w:val="00D77DF3"/>
    <w:rsid w:val="00D821DF"/>
    <w:rsid w:val="00D85971"/>
    <w:rsid w:val="00D915C3"/>
    <w:rsid w:val="00DA0620"/>
    <w:rsid w:val="00DB030C"/>
    <w:rsid w:val="00DB44D6"/>
    <w:rsid w:val="00DC3477"/>
    <w:rsid w:val="00DC4162"/>
    <w:rsid w:val="00DC56AB"/>
    <w:rsid w:val="00DC7139"/>
    <w:rsid w:val="00DC7427"/>
    <w:rsid w:val="00DD27C7"/>
    <w:rsid w:val="00DD74F9"/>
    <w:rsid w:val="00DE3236"/>
    <w:rsid w:val="00DE50B4"/>
    <w:rsid w:val="00DF10EE"/>
    <w:rsid w:val="00DF28C6"/>
    <w:rsid w:val="00DF5D64"/>
    <w:rsid w:val="00E0272A"/>
    <w:rsid w:val="00E06A54"/>
    <w:rsid w:val="00E0701A"/>
    <w:rsid w:val="00E073BB"/>
    <w:rsid w:val="00E077EA"/>
    <w:rsid w:val="00E07A8E"/>
    <w:rsid w:val="00E07D8B"/>
    <w:rsid w:val="00E1072F"/>
    <w:rsid w:val="00E11680"/>
    <w:rsid w:val="00E16755"/>
    <w:rsid w:val="00E17B9F"/>
    <w:rsid w:val="00E31BA9"/>
    <w:rsid w:val="00E32A75"/>
    <w:rsid w:val="00E344D2"/>
    <w:rsid w:val="00E359E5"/>
    <w:rsid w:val="00E41225"/>
    <w:rsid w:val="00E467F8"/>
    <w:rsid w:val="00E53021"/>
    <w:rsid w:val="00E6494F"/>
    <w:rsid w:val="00E678A2"/>
    <w:rsid w:val="00E72233"/>
    <w:rsid w:val="00E74955"/>
    <w:rsid w:val="00E74F90"/>
    <w:rsid w:val="00E7553D"/>
    <w:rsid w:val="00E8659A"/>
    <w:rsid w:val="00E903C4"/>
    <w:rsid w:val="00E90DCF"/>
    <w:rsid w:val="00E952D6"/>
    <w:rsid w:val="00EB131F"/>
    <w:rsid w:val="00EB13E9"/>
    <w:rsid w:val="00EB310F"/>
    <w:rsid w:val="00EB3E02"/>
    <w:rsid w:val="00EC6476"/>
    <w:rsid w:val="00EC795C"/>
    <w:rsid w:val="00ED3964"/>
    <w:rsid w:val="00ED5916"/>
    <w:rsid w:val="00EE45BE"/>
    <w:rsid w:val="00EF023C"/>
    <w:rsid w:val="00EF2E60"/>
    <w:rsid w:val="00F0280A"/>
    <w:rsid w:val="00F1034D"/>
    <w:rsid w:val="00F26E7E"/>
    <w:rsid w:val="00F34440"/>
    <w:rsid w:val="00F36F8A"/>
    <w:rsid w:val="00F37194"/>
    <w:rsid w:val="00F4455E"/>
    <w:rsid w:val="00F45D81"/>
    <w:rsid w:val="00F5490E"/>
    <w:rsid w:val="00F665C7"/>
    <w:rsid w:val="00F704EE"/>
    <w:rsid w:val="00F72851"/>
    <w:rsid w:val="00F75C4F"/>
    <w:rsid w:val="00F8523D"/>
    <w:rsid w:val="00F867EF"/>
    <w:rsid w:val="00F9272B"/>
    <w:rsid w:val="00F92C36"/>
    <w:rsid w:val="00F93A12"/>
    <w:rsid w:val="00F94588"/>
    <w:rsid w:val="00F9537E"/>
    <w:rsid w:val="00F96AF5"/>
    <w:rsid w:val="00FA303C"/>
    <w:rsid w:val="00FA4D41"/>
    <w:rsid w:val="00FA51B8"/>
    <w:rsid w:val="00FB2D3E"/>
    <w:rsid w:val="00FB5B40"/>
    <w:rsid w:val="00FC5046"/>
    <w:rsid w:val="00FC6D2B"/>
    <w:rsid w:val="00FD0315"/>
    <w:rsid w:val="00FD2A8A"/>
    <w:rsid w:val="00FD5D59"/>
    <w:rsid w:val="00FF4B7C"/>
    <w:rsid w:val="00FF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6E8210"/>
  <w15:docId w15:val="{E19415A4-BBD1-4042-B90A-BC9AB50A0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290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4F60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2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judge.softuni.bg/Contests/Compete/Index/164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30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31.png"/><Relationship Id="rId12" Type="http://schemas.openxmlformats.org/officeDocument/2006/relationships/image" Target="media/image34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29.png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33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87688-AD4F-4C69-9E7D-CEC3C4A9C0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135</TotalTime>
  <Pages>16</Pages>
  <Words>1590</Words>
  <Characters>9064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Staneva</dc:creator>
  <cp:keywords/>
  <dc:description/>
  <cp:lastModifiedBy>Михаела Милева</cp:lastModifiedBy>
  <cp:revision>16</cp:revision>
  <dcterms:created xsi:type="dcterms:W3CDTF">2019-12-02T08:44:00Z</dcterms:created>
  <dcterms:modified xsi:type="dcterms:W3CDTF">2020-03-26T10:43:00Z</dcterms:modified>
</cp:coreProperties>
</file>